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Sharedo ContentBlock: * ATB Top"/>
        <w:tag w:val="atb-top-instruction"/>
        <w:id w:val="1711692196"/>
        <w:placeholder>
          <w:docPart w:val="9EAA2C45CDC2424291EE9E99207EF847"/>
        </w:placeholder>
        <w:showingPlcHdr/>
        <w15:color w:val="F7776E"/>
      </w:sdtPr>
      <w:sdtEndPr/>
      <w:sdtContent>
        <w:p w14:paraId="2B9A8757" w14:textId="7E625F10" w:rsidR="001D3630" w:rsidRDefault="0017224B">
          <w:pPr>
            <w:spacing w:after="160" w:line="259" w:lineRule="auto"/>
          </w:pPr>
          <w:r w:rsidRPr="00C47604">
            <w:rPr>
              <w:rStyle w:val="PlaceholderText"/>
              <w:rFonts w:eastAsiaTheme="minorHAnsi"/>
            </w:rPr>
            <w:t>Sharedo ContentBlock: * ATB Top</w:t>
          </w:r>
        </w:p>
      </w:sdtContent>
    </w:sdt>
    <w:p w14:paraId="0C1EFA5D" w14:textId="77777777" w:rsidR="00B30B5A" w:rsidRPr="00B30B5A" w:rsidRDefault="00B30B5A" w:rsidP="00B30B5A">
      <w:pPr>
        <w:autoSpaceDE w:val="0"/>
        <w:autoSpaceDN w:val="0"/>
        <w:adjustRightInd w:val="0"/>
        <w:rPr>
          <w:rFonts w:cs="Arial"/>
          <w:b/>
          <w:color w:val="000000"/>
          <w:szCs w:val="22"/>
          <w:lang w:val="en-AU"/>
        </w:rPr>
      </w:pPr>
      <w:r w:rsidRPr="00B30B5A">
        <w:rPr>
          <w:rFonts w:cs="Arial"/>
          <w:b/>
          <w:color w:val="000000"/>
          <w:szCs w:val="22"/>
          <w:lang w:val="en-AU"/>
        </w:rPr>
        <w:t>Your Superannuation Insurance Claim</w:t>
      </w:r>
    </w:p>
    <w:p w14:paraId="1B778141" w14:textId="77777777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  <w:lang w:val="en-AU"/>
        </w:rPr>
      </w:pPr>
    </w:p>
    <w:p w14:paraId="52A64852" w14:textId="0A58E61B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  <w:r w:rsidRPr="00B30B5A">
        <w:rPr>
          <w:rFonts w:cs="Arial"/>
          <w:szCs w:val="22"/>
        </w:rPr>
        <w:t xml:space="preserve">We refer to previous correspondence and your </w:t>
      </w:r>
      <w:r w:rsidRPr="006267A2">
        <w:rPr>
          <w:rFonts w:cs="Arial"/>
          <w:szCs w:val="22"/>
        </w:rPr>
        <w:t>recent</w:t>
      </w:r>
      <w:r w:rsidRPr="00B30B5A">
        <w:rPr>
          <w:rFonts w:cs="Arial"/>
          <w:szCs w:val="22"/>
        </w:rPr>
        <w:t xml:space="preserve"> telephone conversation with </w:t>
      </w:r>
      <w:proofErr w:type="spellStart"/>
      <w:r w:rsidRPr="00B30B5A">
        <w:rPr>
          <w:rFonts w:cs="Arial"/>
          <w:szCs w:val="22"/>
        </w:rPr>
        <w:t>our</w:t>
      </w:r>
      <w:proofErr w:type="spellEnd"/>
      <w:r w:rsidRPr="00B30B5A">
        <w:rPr>
          <w:rFonts w:cs="Arial"/>
          <w:szCs w:val="22"/>
        </w:rPr>
        <w:t xml:space="preserve"> </w:t>
      </w:r>
      <w:sdt>
        <w:sdtPr>
          <w:rPr>
            <w:rFonts w:cs="Arial"/>
            <w:szCs w:val="22"/>
          </w:rPr>
          <w:alias w:val="Sharedo Tag: context.roles.matter-owner.ods.name"/>
          <w:tag w:val="context.roles.matter-owner.ods.name"/>
          <w:id w:val="-325752201"/>
          <w:placeholder>
            <w:docPart w:val="67A5AF9D58E64EE0B8127E8EE67E540B"/>
          </w:placeholder>
          <w:showingPlcHdr/>
          <w15:color w:val="4CAF50"/>
        </w:sdtPr>
        <w:sdtEndPr/>
        <w:sdtContent>
          <w:r w:rsidR="00E90751" w:rsidRPr="007A2D1D">
            <w:rPr>
              <w:rStyle w:val="PlaceholderText"/>
              <w:rFonts w:eastAsiaTheme="minorHAnsi"/>
            </w:rPr>
            <w:t>Sharedo Tag: context.roles.matter-owner.ods.name</w:t>
          </w:r>
        </w:sdtContent>
      </w:sdt>
      <w:r w:rsidR="00E90751">
        <w:rPr>
          <w:rFonts w:cs="Arial"/>
          <w:szCs w:val="22"/>
        </w:rPr>
        <w:t>.</w:t>
      </w:r>
    </w:p>
    <w:p w14:paraId="503143FC" w14:textId="77777777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</w:p>
    <w:p w14:paraId="0D09FE5B" w14:textId="2F9B8011" w:rsidR="00B30B5A" w:rsidRPr="00B30B5A" w:rsidRDefault="00B30B5A" w:rsidP="0D455370">
      <w:p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D455370">
        <w:rPr>
          <w:rFonts w:cs="Arial"/>
          <w:color w:val="000000" w:themeColor="text1"/>
          <w:lang w:val="en-AU"/>
        </w:rPr>
        <w:t>We advise the Australian Financial Complaints Authority (AFCA) has issued their determination on your complaint regarding your insurance claim with</w:t>
      </w:r>
      <w:r w:rsidR="001A712A" w:rsidRPr="0D455370">
        <w:rPr>
          <w:rFonts w:cs="Arial"/>
          <w:color w:val="000000" w:themeColor="text1"/>
          <w:lang w:val="en-AU"/>
        </w:rPr>
        <w:t xml:space="preserve"> </w:t>
      </w:r>
      <w:sdt>
        <w:sdtPr>
          <w:rPr>
            <w:rFonts w:cs="Arial"/>
            <w:color w:val="000000" w:themeColor="text1"/>
            <w:lang w:val="en-AU"/>
          </w:rPr>
          <w:alias w:val="Sharedo Tag: context.roles.superannuation-fund.ods.name"/>
          <w:tag w:val="context.roles.superannuation-fund.ods.name"/>
          <w:id w:val="500161210"/>
          <w:placeholder>
            <w:docPart w:val="BFD576CE10EE484BA0874EDF9CF40C99"/>
          </w:placeholder>
          <w:showingPlcHdr/>
          <w15:color w:val="4CAF50"/>
        </w:sdtPr>
        <w:sdtEndPr/>
        <w:sdtContent>
          <w:r w:rsidR="00DA67CF" w:rsidRPr="0D455370">
            <w:rPr>
              <w:rStyle w:val="PlaceholderText"/>
              <w:rFonts w:eastAsiaTheme="minorEastAsia"/>
            </w:rPr>
            <w:t>Sharedo Tag: context.roles.superannuation-fund.ods.name</w:t>
          </w:r>
        </w:sdtContent>
      </w:sdt>
      <w:r w:rsidR="00D3312B" w:rsidRPr="0D455370">
        <w:rPr>
          <w:rFonts w:cs="Arial"/>
          <w:color w:val="000000" w:themeColor="text1"/>
          <w:lang w:val="en-AU"/>
        </w:rPr>
        <w:t>.</w:t>
      </w:r>
    </w:p>
    <w:p w14:paraId="536F9A6F" w14:textId="77777777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</w:p>
    <w:p w14:paraId="7B84890F" w14:textId="1DB778F8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  <w:r w:rsidRPr="00B30B5A">
        <w:rPr>
          <w:rFonts w:cs="Arial"/>
          <w:szCs w:val="22"/>
        </w:rPr>
        <w:t xml:space="preserve">We </w:t>
      </w:r>
      <w:r w:rsidRPr="00B30B5A">
        <w:rPr>
          <w:rFonts w:cs="Arial"/>
          <w:b/>
          <w:szCs w:val="22"/>
        </w:rPr>
        <w:t>enclose</w:t>
      </w:r>
      <w:r w:rsidRPr="00B30B5A">
        <w:rPr>
          <w:rFonts w:cs="Arial"/>
          <w:szCs w:val="22"/>
        </w:rPr>
        <w:t xml:space="preserve"> AFCA’s determination of </w:t>
      </w:r>
      <w:sdt>
        <w:sdtPr>
          <w:rPr>
            <w:rFonts w:cs="Arial"/>
            <w:szCs w:val="22"/>
          </w:rPr>
          <w:alias w:val="Sharedo Tag: document.questionnaire.dateDetermination!q?format=d+MMMM+yyyy"/>
          <w:tag w:val="document.questionnaire.dateDetermination!q?format=d+MMMM+yyyy"/>
          <w:id w:val="-1907214621"/>
          <w:placeholder>
            <w:docPart w:val="4EF7D8FBA3604A5E8A0083AF13976489"/>
          </w:placeholder>
          <w:showingPlcHdr/>
          <w15:color w:val="4CAF50"/>
        </w:sdtPr>
        <w:sdtEndPr/>
        <w:sdtContent>
          <w:r w:rsidR="004310FB" w:rsidRPr="007A2D1D">
            <w:rPr>
              <w:rStyle w:val="PlaceholderText"/>
              <w:rFonts w:eastAsiaTheme="minorHAnsi"/>
            </w:rPr>
            <w:t xml:space="preserve">Sharedo Tag: </w:t>
          </w:r>
          <w:proofErr w:type="gramStart"/>
          <w:r w:rsidR="004310FB" w:rsidRPr="007A2D1D">
            <w:rPr>
              <w:rStyle w:val="PlaceholderText"/>
              <w:rFonts w:eastAsiaTheme="minorHAnsi"/>
            </w:rPr>
            <w:t>document.questionnaire</w:t>
          </w:r>
          <w:proofErr w:type="gramEnd"/>
          <w:r w:rsidR="004310FB" w:rsidRPr="007A2D1D">
            <w:rPr>
              <w:rStyle w:val="PlaceholderText"/>
              <w:rFonts w:eastAsiaTheme="minorHAnsi"/>
            </w:rPr>
            <w:t>.</w:t>
          </w:r>
          <w:proofErr w:type="gramStart"/>
          <w:r w:rsidR="004310FB" w:rsidRPr="007A2D1D">
            <w:rPr>
              <w:rStyle w:val="PlaceholderText"/>
              <w:rFonts w:eastAsiaTheme="minorHAnsi"/>
            </w:rPr>
            <w:t>dateDetermination!q</w:t>
          </w:r>
          <w:proofErr w:type="gramEnd"/>
          <w:r w:rsidR="004310FB" w:rsidRPr="007A2D1D">
            <w:rPr>
              <w:rStyle w:val="PlaceholderText"/>
              <w:rFonts w:eastAsiaTheme="minorHAnsi"/>
            </w:rPr>
            <w:t>?format=d+MMMM+yyyy</w:t>
          </w:r>
        </w:sdtContent>
      </w:sdt>
      <w:r w:rsidRPr="00B30B5A">
        <w:rPr>
          <w:rFonts w:cs="Arial"/>
          <w:szCs w:val="22"/>
        </w:rPr>
        <w:t xml:space="preserve"> for your review.</w:t>
      </w:r>
    </w:p>
    <w:p w14:paraId="268B0481" w14:textId="77777777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  <w:lang w:val="en-AU"/>
        </w:rPr>
      </w:pPr>
    </w:p>
    <w:p w14:paraId="3E388CAC" w14:textId="77777777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b/>
          <w:bCs/>
          <w:color w:val="000000"/>
          <w:szCs w:val="22"/>
        </w:rPr>
      </w:pPr>
      <w:r w:rsidRPr="00B30B5A">
        <w:rPr>
          <w:rFonts w:cs="Arial"/>
          <w:b/>
          <w:bCs/>
          <w:color w:val="000000"/>
          <w:szCs w:val="22"/>
        </w:rPr>
        <w:t>AFCA Determination</w:t>
      </w:r>
    </w:p>
    <w:p w14:paraId="1A798B16" w14:textId="77777777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b/>
          <w:bCs/>
          <w:color w:val="000000"/>
          <w:szCs w:val="22"/>
        </w:rPr>
      </w:pPr>
    </w:p>
    <w:p w14:paraId="43D99459" w14:textId="7A9BAFAC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</w:rPr>
      </w:pPr>
      <w:r w:rsidRPr="00B30B5A">
        <w:rPr>
          <w:rFonts w:cs="Arial"/>
          <w:color w:val="000000"/>
          <w:szCs w:val="22"/>
        </w:rPr>
        <w:t xml:space="preserve">We advise </w:t>
      </w:r>
      <w:sdt>
        <w:sdtPr>
          <w:rPr>
            <w:rFonts w:cs="Arial"/>
            <w:color w:val="000000"/>
            <w:szCs w:val="22"/>
          </w:rPr>
          <w:alias w:val="Sharedo Tag: document.questionnaire.aFCADetermination"/>
          <w:tag w:val="document.questionnaire.aFCADetermination"/>
          <w:id w:val="-2102330852"/>
          <w:placeholder>
            <w:docPart w:val="CDBFCEB06771472E8DF828D9646442BC"/>
          </w:placeholder>
          <w:showingPlcHdr/>
          <w15:color w:val="4CAF50"/>
        </w:sdtPr>
        <w:sdtEndPr/>
        <w:sdtContent>
          <w:r w:rsidR="00A877E0" w:rsidRPr="007A2D1D">
            <w:rPr>
              <w:rStyle w:val="PlaceholderText"/>
              <w:rFonts w:eastAsiaTheme="minorHAnsi"/>
            </w:rPr>
            <w:t xml:space="preserve">Sharedo Tag: </w:t>
          </w:r>
          <w:proofErr w:type="gramStart"/>
          <w:r w:rsidR="00A877E0" w:rsidRPr="007A2D1D">
            <w:rPr>
              <w:rStyle w:val="PlaceholderText"/>
              <w:rFonts w:eastAsiaTheme="minorHAnsi"/>
            </w:rPr>
            <w:t>document.questionnaire</w:t>
          </w:r>
          <w:proofErr w:type="gramEnd"/>
          <w:r w:rsidR="00A877E0" w:rsidRPr="007A2D1D">
            <w:rPr>
              <w:rStyle w:val="PlaceholderText"/>
              <w:rFonts w:eastAsiaTheme="minorHAnsi"/>
            </w:rPr>
            <w:t>.aFCADetermination</w:t>
          </w:r>
        </w:sdtContent>
      </w:sdt>
    </w:p>
    <w:p w14:paraId="0D1CED82" w14:textId="77777777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</w:rPr>
      </w:pPr>
    </w:p>
    <w:p w14:paraId="29D0392B" w14:textId="77777777" w:rsidR="00B30B5A" w:rsidRPr="00B30B5A" w:rsidRDefault="00B30B5A" w:rsidP="00B30B5A">
      <w:pPr>
        <w:ind w:right="-46"/>
        <w:jc w:val="both"/>
        <w:rPr>
          <w:rFonts w:cs="Arial"/>
          <w:b/>
          <w:szCs w:val="22"/>
        </w:rPr>
      </w:pPr>
      <w:r w:rsidRPr="00B30B5A">
        <w:rPr>
          <w:rFonts w:cs="Arial"/>
          <w:b/>
          <w:szCs w:val="22"/>
        </w:rPr>
        <w:t>Appeal Rights</w:t>
      </w:r>
    </w:p>
    <w:p w14:paraId="342DEF27" w14:textId="77777777" w:rsidR="00B30B5A" w:rsidRPr="00B30B5A" w:rsidRDefault="00B30B5A" w:rsidP="00B30B5A">
      <w:pPr>
        <w:ind w:right="-46"/>
        <w:jc w:val="both"/>
        <w:rPr>
          <w:rFonts w:cs="Arial"/>
          <w:b/>
          <w:szCs w:val="22"/>
        </w:rPr>
      </w:pPr>
    </w:p>
    <w:p w14:paraId="613C7E69" w14:textId="77777777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  <w:r w:rsidRPr="00B30B5A">
        <w:rPr>
          <w:rFonts w:cs="Arial"/>
          <w:szCs w:val="22"/>
        </w:rPr>
        <w:t xml:space="preserve">Under section 1057 of the </w:t>
      </w:r>
      <w:r w:rsidRPr="00B30B5A">
        <w:rPr>
          <w:rFonts w:cs="Arial"/>
          <w:i/>
          <w:szCs w:val="22"/>
        </w:rPr>
        <w:t>Corporations Act 2001</w:t>
      </w:r>
      <w:r w:rsidRPr="00B30B5A">
        <w:rPr>
          <w:rFonts w:cs="Arial"/>
          <w:szCs w:val="22"/>
        </w:rPr>
        <w:t xml:space="preserve"> (</w:t>
      </w:r>
      <w:proofErr w:type="spellStart"/>
      <w:r w:rsidRPr="00B30B5A">
        <w:rPr>
          <w:rFonts w:cs="Arial"/>
          <w:szCs w:val="22"/>
        </w:rPr>
        <w:t>Cth</w:t>
      </w:r>
      <w:proofErr w:type="spellEnd"/>
      <w:r w:rsidRPr="00B30B5A">
        <w:rPr>
          <w:rFonts w:cs="Arial"/>
          <w:szCs w:val="22"/>
        </w:rPr>
        <w:t xml:space="preserve">) any party to the complaint has the right to appeal AFCA's determination. </w:t>
      </w:r>
    </w:p>
    <w:p w14:paraId="68CA7AC7" w14:textId="77777777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</w:p>
    <w:p w14:paraId="3AD50F11" w14:textId="77777777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  <w:r w:rsidRPr="00B30B5A">
        <w:rPr>
          <w:rFonts w:cs="Arial"/>
          <w:szCs w:val="22"/>
        </w:rPr>
        <w:t xml:space="preserve">Any appeal must be lodged no later than </w:t>
      </w:r>
      <w:r w:rsidRPr="00B30B5A">
        <w:rPr>
          <w:rFonts w:cs="Arial"/>
          <w:b/>
          <w:szCs w:val="22"/>
        </w:rPr>
        <w:t>28 days</w:t>
      </w:r>
      <w:r w:rsidRPr="00B30B5A">
        <w:rPr>
          <w:rFonts w:cs="Arial"/>
          <w:szCs w:val="22"/>
        </w:rPr>
        <w:t xml:space="preserve"> from the date of AFCA’s determination, and the grounds of appeal are limited to only questions of law.</w:t>
      </w:r>
    </w:p>
    <w:p w14:paraId="1AAFD2CC" w14:textId="77777777" w:rsidR="00B30B5A" w:rsidRPr="00B30B5A" w:rsidRDefault="00B30B5A" w:rsidP="00B30B5A">
      <w:pPr>
        <w:ind w:right="-46"/>
        <w:jc w:val="both"/>
        <w:rPr>
          <w:rFonts w:cs="Arial"/>
          <w:szCs w:val="22"/>
        </w:rPr>
      </w:pPr>
    </w:p>
    <w:p w14:paraId="6636AADB" w14:textId="4123AA35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</w:rPr>
      </w:pPr>
      <w:r w:rsidRPr="00B30B5A">
        <w:rPr>
          <w:rFonts w:cs="Arial"/>
          <w:color w:val="000000"/>
          <w:szCs w:val="22"/>
          <w:lang w:val="en-AU"/>
        </w:rPr>
        <w:t>Alternatively, outside of appealing AFCA’s determination, you can commence civil proceedings directly against</w:t>
      </w:r>
      <w:r w:rsidR="00D3312B">
        <w:rPr>
          <w:rFonts w:cs="Arial"/>
          <w:color w:val="000000"/>
          <w:szCs w:val="22"/>
          <w:lang w:val="en-AU"/>
        </w:rPr>
        <w:t xml:space="preserve"> </w:t>
      </w:r>
      <w:sdt>
        <w:sdtPr>
          <w:rPr>
            <w:rFonts w:cs="Arial"/>
            <w:color w:val="000000"/>
            <w:szCs w:val="22"/>
            <w:lang w:val="en-AU"/>
          </w:rPr>
          <w:alias w:val="Sharedo Tag: context.roles.superannuation-fund.ods.name"/>
          <w:tag w:val="context.roles.superannuation-fund.ods.name"/>
          <w:id w:val="-775322505"/>
          <w:placeholder>
            <w:docPart w:val="0CA0A645D6FD44D6BE1B162599281D9A"/>
          </w:placeholder>
          <w:showingPlcHdr/>
          <w15:color w:val="4CAF50"/>
        </w:sdtPr>
        <w:sdtEndPr/>
        <w:sdtContent>
          <w:r w:rsidR="00A809DC" w:rsidRPr="00C7404E">
            <w:rPr>
              <w:rStyle w:val="PlaceholderText"/>
              <w:rFonts w:eastAsiaTheme="minorHAnsi"/>
            </w:rPr>
            <w:t>Sharedo Tag: context.roles.superannuation-fund.ods.name</w:t>
          </w:r>
        </w:sdtContent>
      </w:sdt>
      <w:r w:rsidRPr="00B30B5A">
        <w:rPr>
          <w:rFonts w:cs="Arial"/>
          <w:color w:val="000000"/>
          <w:szCs w:val="22"/>
        </w:rPr>
        <w:t>.</w:t>
      </w:r>
    </w:p>
    <w:p w14:paraId="5A459017" w14:textId="77777777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</w:rPr>
      </w:pPr>
    </w:p>
    <w:p w14:paraId="39B597D9" w14:textId="77777777" w:rsidR="00B30B5A" w:rsidRPr="00B30B5A" w:rsidRDefault="00B30B5A" w:rsidP="00B30B5A">
      <w:pPr>
        <w:jc w:val="both"/>
        <w:rPr>
          <w:rFonts w:cs="Arial"/>
          <w:b/>
          <w:szCs w:val="22"/>
        </w:rPr>
      </w:pPr>
      <w:r w:rsidRPr="00B30B5A">
        <w:rPr>
          <w:rFonts w:cs="Arial"/>
          <w:b/>
          <w:szCs w:val="22"/>
        </w:rPr>
        <w:t>Advice</w:t>
      </w:r>
    </w:p>
    <w:p w14:paraId="068F4357" w14:textId="77777777" w:rsidR="00B30B5A" w:rsidRPr="00B30B5A" w:rsidRDefault="00B30B5A" w:rsidP="00B30B5A">
      <w:pPr>
        <w:jc w:val="both"/>
        <w:rPr>
          <w:rFonts w:cs="Arial"/>
          <w:szCs w:val="22"/>
        </w:rPr>
      </w:pPr>
    </w:p>
    <w:sdt>
      <w:sdtPr>
        <w:rPr>
          <w:rFonts w:cs="Arial"/>
          <w:i/>
          <w:iCs/>
          <w:highlight w:val="green"/>
          <w:u w:val="single"/>
        </w:rPr>
        <w:alias w:val="Sharedo Section: PositiveDeterm"/>
        <w:tag w:val="PositiveDeterm"/>
        <w:id w:val="-1739847664"/>
        <w:placeholder>
          <w:docPart w:val="CF0781DC0682416D8413CBA5E82DC7B8"/>
        </w:placeholder>
        <w15:color w:val="DBC500"/>
      </w:sdtPr>
      <w:sdtEndPr>
        <w:rPr>
          <w:i w:val="0"/>
          <w:iCs w:val="0"/>
          <w:spacing w:val="3"/>
          <w:u w:val="none"/>
        </w:rPr>
      </w:sdtEndPr>
      <w:sdtContent>
        <w:p w14:paraId="1E40261E" w14:textId="6D5F36BB" w:rsidR="00B30B5A" w:rsidRPr="00B30B5A" w:rsidRDefault="00B30B5A" w:rsidP="00B30B5A">
          <w:pPr>
            <w:jc w:val="both"/>
            <w:rPr>
              <w:rFonts w:cs="Arial"/>
              <w:spacing w:val="3"/>
              <w:szCs w:val="22"/>
            </w:rPr>
          </w:pPr>
          <w:r w:rsidRPr="00591350">
            <w:rPr>
              <w:rFonts w:cs="Arial"/>
              <w:spacing w:val="3"/>
              <w:szCs w:val="22"/>
            </w:rPr>
            <w:t>W</w:t>
          </w:r>
          <w:r w:rsidRPr="00B30B5A">
            <w:rPr>
              <w:rFonts w:cs="Arial"/>
              <w:spacing w:val="3"/>
              <w:szCs w:val="22"/>
            </w:rPr>
            <w:t xml:space="preserve">e consider AFCA’s determination is </w:t>
          </w:r>
          <w:proofErr w:type="gramStart"/>
          <w:r w:rsidRPr="00B30B5A">
            <w:rPr>
              <w:rFonts w:cs="Arial"/>
              <w:spacing w:val="3"/>
              <w:szCs w:val="22"/>
            </w:rPr>
            <w:t>a fair</w:t>
          </w:r>
          <w:proofErr w:type="gramEnd"/>
          <w:r w:rsidRPr="00B30B5A">
            <w:rPr>
              <w:rFonts w:cs="Arial"/>
              <w:spacing w:val="3"/>
              <w:szCs w:val="22"/>
            </w:rPr>
            <w:t xml:space="preserve">, reasonable and </w:t>
          </w:r>
          <w:proofErr w:type="gramStart"/>
          <w:r w:rsidRPr="00B30B5A">
            <w:rPr>
              <w:rFonts w:cs="Arial"/>
              <w:spacing w:val="3"/>
              <w:szCs w:val="22"/>
            </w:rPr>
            <w:t>a just</w:t>
          </w:r>
          <w:proofErr w:type="gramEnd"/>
          <w:r w:rsidRPr="00B30B5A">
            <w:rPr>
              <w:rFonts w:cs="Arial"/>
              <w:spacing w:val="3"/>
              <w:szCs w:val="22"/>
            </w:rPr>
            <w:t xml:space="preserve"> outcome of your complaint.</w:t>
          </w:r>
        </w:p>
        <w:p w14:paraId="1E031EB9" w14:textId="77777777" w:rsidR="00B30B5A" w:rsidRPr="00B30B5A" w:rsidRDefault="00B30B5A" w:rsidP="00B30B5A">
          <w:pPr>
            <w:jc w:val="both"/>
            <w:rPr>
              <w:rFonts w:cs="Arial"/>
              <w:spacing w:val="3"/>
              <w:szCs w:val="22"/>
            </w:rPr>
          </w:pPr>
        </w:p>
        <w:p w14:paraId="78BE602B" w14:textId="77777777" w:rsidR="00B30B5A" w:rsidRPr="00B30B5A" w:rsidRDefault="00B30B5A" w:rsidP="00B30B5A">
          <w:pPr>
            <w:jc w:val="both"/>
            <w:rPr>
              <w:rFonts w:cs="Arial"/>
              <w:b/>
              <w:bCs/>
              <w:spacing w:val="3"/>
              <w:szCs w:val="22"/>
            </w:rPr>
          </w:pPr>
          <w:r w:rsidRPr="00B30B5A">
            <w:rPr>
              <w:rFonts w:cs="Arial"/>
              <w:b/>
              <w:bCs/>
              <w:spacing w:val="3"/>
              <w:szCs w:val="22"/>
            </w:rPr>
            <w:t>We confirm AFCA’s determination is binding on all parties.</w:t>
          </w:r>
        </w:p>
        <w:p w14:paraId="3A7C3DF8" w14:textId="77777777" w:rsidR="00B30B5A" w:rsidRPr="00B30B5A" w:rsidRDefault="00B30B5A" w:rsidP="00B30B5A">
          <w:pPr>
            <w:jc w:val="both"/>
            <w:rPr>
              <w:rFonts w:cs="Arial"/>
              <w:b/>
              <w:bCs/>
              <w:spacing w:val="3"/>
              <w:szCs w:val="22"/>
            </w:rPr>
          </w:pPr>
        </w:p>
        <w:p w14:paraId="4B621FBF" w14:textId="19080869" w:rsidR="00B30B5A" w:rsidRPr="00B30B5A" w:rsidRDefault="00B30B5A" w:rsidP="00B30B5A">
          <w:pPr>
            <w:autoSpaceDE w:val="0"/>
            <w:autoSpaceDN w:val="0"/>
            <w:adjustRightInd w:val="0"/>
            <w:jc w:val="both"/>
            <w:rPr>
              <w:rFonts w:cs="Arial"/>
              <w:color w:val="000000"/>
              <w:szCs w:val="22"/>
            </w:rPr>
          </w:pPr>
          <w:r w:rsidRPr="00B30B5A">
            <w:rPr>
              <w:rFonts w:cs="Arial"/>
              <w:color w:val="000000"/>
              <w:spacing w:val="3"/>
              <w:szCs w:val="22"/>
              <w:lang w:val="en-AU"/>
            </w:rPr>
            <w:t xml:space="preserve">If </w:t>
          </w:r>
          <w:sdt>
            <w:sdtPr>
              <w:rPr>
                <w:rFonts w:cs="Arial"/>
                <w:color w:val="000000"/>
                <w:spacing w:val="3"/>
                <w:szCs w:val="22"/>
                <w:lang w:val="en-AU"/>
              </w:rPr>
              <w:alias w:val="Sharedo Tag: context.roles.superannuation-fund.ods.name"/>
              <w:tag w:val="context.roles.superannuation-fund.ods.name"/>
              <w:id w:val="1443726350"/>
              <w:placeholder>
                <w:docPart w:val="2BE355ED2D0046798C8A4037122C0B55"/>
              </w:placeholder>
              <w:showingPlcHdr/>
              <w15:color w:val="4CAF50"/>
            </w:sdtPr>
            <w:sdtEndPr/>
            <w:sdtContent>
              <w:r w:rsidR="00AB1513" w:rsidRPr="00C7404E">
                <w:rPr>
                  <w:rStyle w:val="PlaceholderText"/>
                  <w:rFonts w:eastAsiaTheme="minorHAnsi"/>
                </w:rPr>
                <w:t>Sharedo Tag: context.roles.superannuation-fund.ods.name</w:t>
              </w:r>
            </w:sdtContent>
          </w:sdt>
          <w:r w:rsidRPr="00B30B5A">
            <w:rPr>
              <w:rFonts w:cs="Arial"/>
              <w:color w:val="000000"/>
              <w:szCs w:val="22"/>
              <w:lang w:val="en-AU"/>
            </w:rPr>
            <w:t xml:space="preserve"> do not appeal AFCA’s determination, your complaint will be resolved on the basis that</w:t>
          </w:r>
          <w:r w:rsidR="00AB1513">
            <w:rPr>
              <w:rFonts w:cs="Arial"/>
              <w:color w:val="000000"/>
              <w:szCs w:val="22"/>
              <w:lang w:val="en-AU"/>
            </w:rPr>
            <w:t xml:space="preserve"> </w:t>
          </w:r>
          <w:sdt>
            <w:sdtPr>
              <w:rPr>
                <w:rFonts w:cs="Arial"/>
                <w:color w:val="000000"/>
                <w:szCs w:val="22"/>
                <w:lang w:val="en-AU"/>
              </w:rPr>
              <w:alias w:val="Sharedo Tag: context.roles.superannuation-fund.ods.name"/>
              <w:tag w:val="context.roles.superannuation-fund.ods.name"/>
              <w:id w:val="1105008459"/>
              <w:placeholder>
                <w:docPart w:val="4E29758A1B044D53ADDEA2BCF7DA0C34"/>
              </w:placeholder>
              <w:showingPlcHdr/>
              <w15:color w:val="4CAF50"/>
            </w:sdtPr>
            <w:sdtEndPr/>
            <w:sdtContent>
              <w:r w:rsidR="00AB1513" w:rsidRPr="00C7404E">
                <w:rPr>
                  <w:rStyle w:val="PlaceholderText"/>
                  <w:rFonts w:eastAsiaTheme="minorHAnsi"/>
                </w:rPr>
                <w:t>Sharedo Tag: context.roles.superannuation-fund.ods.name</w:t>
              </w:r>
            </w:sdtContent>
          </w:sdt>
          <w:r w:rsidRPr="00B30B5A">
            <w:rPr>
              <w:rFonts w:cs="Arial"/>
              <w:color w:val="000000"/>
              <w:szCs w:val="22"/>
              <w:lang w:val="en-AU"/>
            </w:rPr>
            <w:t xml:space="preserve"> </w:t>
          </w:r>
          <w:sdt>
            <w:sdtPr>
              <w:rPr>
                <w:rFonts w:cs="Arial"/>
                <w:color w:val="000000"/>
                <w:szCs w:val="22"/>
                <w:lang w:val="en-AU"/>
              </w:rPr>
              <w:alias w:val="Sharedo Tag: document.questionnaire.aFCADetermination"/>
              <w:tag w:val="document.questionnaire.aFCADetermination"/>
              <w:id w:val="1788537951"/>
              <w:placeholder>
                <w:docPart w:val="E1B1FE50A4994377AA5F2B8F06BD0986"/>
              </w:placeholder>
              <w:showingPlcHdr/>
              <w15:color w:val="4CAF50"/>
            </w:sdtPr>
            <w:sdtEndPr/>
            <w:sdtContent>
              <w:r w:rsidR="004B2099" w:rsidRPr="007A2D1D">
                <w:rPr>
                  <w:rStyle w:val="PlaceholderText"/>
                  <w:rFonts w:eastAsiaTheme="minorHAnsi"/>
                </w:rPr>
                <w:t xml:space="preserve">Sharedo Tag: </w:t>
              </w:r>
              <w:proofErr w:type="gramStart"/>
              <w:r w:rsidR="004B2099" w:rsidRPr="007A2D1D">
                <w:rPr>
                  <w:rStyle w:val="PlaceholderText"/>
                  <w:rFonts w:eastAsiaTheme="minorHAnsi"/>
                </w:rPr>
                <w:t>document.questionnaire</w:t>
              </w:r>
              <w:proofErr w:type="gramEnd"/>
              <w:r w:rsidR="004B2099" w:rsidRPr="007A2D1D">
                <w:rPr>
                  <w:rStyle w:val="PlaceholderText"/>
                  <w:rFonts w:eastAsiaTheme="minorHAnsi"/>
                </w:rPr>
                <w:t>.aFCADetermination</w:t>
              </w:r>
            </w:sdtContent>
          </w:sdt>
          <w:r w:rsidR="004B2099">
            <w:rPr>
              <w:rFonts w:cs="Arial"/>
              <w:color w:val="000000"/>
              <w:szCs w:val="22"/>
              <w:lang w:val="en-AU"/>
            </w:rPr>
            <w:t>.</w:t>
          </w:r>
        </w:p>
        <w:p w14:paraId="0E68B543" w14:textId="26168709" w:rsidR="00B30B5A" w:rsidRPr="00B30B5A" w:rsidRDefault="0004571C" w:rsidP="00B30B5A">
          <w:pPr>
            <w:jc w:val="both"/>
            <w:rPr>
              <w:rFonts w:cs="Arial"/>
              <w:spacing w:val="3"/>
              <w:szCs w:val="22"/>
            </w:rPr>
          </w:pPr>
        </w:p>
      </w:sdtContent>
    </w:sdt>
    <w:sdt>
      <w:sdtPr>
        <w:rPr>
          <w:rFonts w:cs="Arial"/>
        </w:rPr>
        <w:alias w:val="Sharedo Section: NegativeDeterm"/>
        <w:tag w:val="NegativeDeterm"/>
        <w:id w:val="1893468306"/>
        <w:placeholder>
          <w:docPart w:val="02555ECC1E2746889FEB3DCF58846C9C"/>
        </w:placeholder>
        <w15:color w:val="DBC500"/>
      </w:sdtPr>
      <w:sdtEndPr>
        <w:rPr>
          <w:color w:val="000000"/>
          <w:lang w:val="en-AU"/>
        </w:rPr>
      </w:sdtEndPr>
      <w:sdtContent>
        <w:p w14:paraId="1A5B15E1" w14:textId="5D95E91C" w:rsidR="00B30B5A" w:rsidRPr="00B30B5A" w:rsidRDefault="00B30B5A" w:rsidP="00B30B5A">
          <w:pPr>
            <w:jc w:val="both"/>
            <w:rPr>
              <w:rFonts w:cs="Arial"/>
              <w:szCs w:val="22"/>
            </w:rPr>
          </w:pPr>
          <w:r w:rsidRPr="00B30B5A">
            <w:rPr>
              <w:rFonts w:cs="Arial"/>
              <w:szCs w:val="22"/>
            </w:rPr>
            <w:t xml:space="preserve">We </w:t>
          </w:r>
          <w:r w:rsidRPr="00B30B5A">
            <w:rPr>
              <w:rFonts w:cs="Arial"/>
              <w:b/>
              <w:szCs w:val="22"/>
            </w:rPr>
            <w:t>do not recommend</w:t>
          </w:r>
          <w:r w:rsidRPr="00B30B5A">
            <w:rPr>
              <w:rFonts w:cs="Arial"/>
              <w:szCs w:val="22"/>
            </w:rPr>
            <w:t xml:space="preserve"> appealing AFCA’s determination or commencing court proceedings against </w:t>
          </w:r>
          <w:sdt>
            <w:sdtPr>
              <w:rPr>
                <w:rFonts w:cs="Arial"/>
                <w:szCs w:val="22"/>
              </w:rPr>
              <w:alias w:val="Sharedo Tag: context.roles.superannuation-fund.ods.name"/>
              <w:tag w:val="context.roles.superannuation-fund.ods.name"/>
              <w:id w:val="-1019551541"/>
              <w:placeholder>
                <w:docPart w:val="254A17B5735B44969B3CF3B3653A0CCD"/>
              </w:placeholder>
              <w:showingPlcHdr/>
              <w15:color w:val="4CAF50"/>
            </w:sdtPr>
            <w:sdtEndPr/>
            <w:sdtContent>
              <w:r w:rsidR="00AB1513" w:rsidRPr="00C7404E">
                <w:rPr>
                  <w:rStyle w:val="PlaceholderText"/>
                  <w:rFonts w:eastAsiaTheme="minorHAnsi"/>
                </w:rPr>
                <w:t>Sharedo Tag: context.roles.superannuation-fund.ods.name</w:t>
              </w:r>
            </w:sdtContent>
          </w:sdt>
          <w:r w:rsidRPr="00B30B5A">
            <w:rPr>
              <w:szCs w:val="22"/>
            </w:rPr>
            <w:t>.</w:t>
          </w:r>
        </w:p>
        <w:p w14:paraId="336312CF" w14:textId="77777777" w:rsidR="00B30B5A" w:rsidRPr="00B30B5A" w:rsidRDefault="00B30B5A" w:rsidP="00B30B5A">
          <w:pPr>
            <w:jc w:val="both"/>
            <w:rPr>
              <w:rFonts w:cs="Arial"/>
              <w:szCs w:val="22"/>
            </w:rPr>
          </w:pPr>
        </w:p>
        <w:p w14:paraId="7AD56045" w14:textId="77777777" w:rsidR="00B30B5A" w:rsidRPr="00B30B5A" w:rsidRDefault="00B30B5A" w:rsidP="00B30B5A">
          <w:pPr>
            <w:jc w:val="both"/>
            <w:rPr>
              <w:rFonts w:cs="Arial"/>
              <w:szCs w:val="22"/>
            </w:rPr>
          </w:pPr>
          <w:r w:rsidRPr="00B30B5A">
            <w:rPr>
              <w:rFonts w:cs="Arial"/>
              <w:szCs w:val="22"/>
            </w:rPr>
            <w:t>We therefore recommend you accept AFCA’s determination and not take any further action on this matter.</w:t>
          </w:r>
        </w:p>
        <w:p w14:paraId="66DB256F" w14:textId="77777777" w:rsidR="00B30B5A" w:rsidRPr="00B30B5A" w:rsidRDefault="00B30B5A" w:rsidP="00B30B5A">
          <w:pPr>
            <w:jc w:val="both"/>
            <w:rPr>
              <w:rFonts w:cs="Arial"/>
              <w:szCs w:val="22"/>
            </w:rPr>
          </w:pPr>
        </w:p>
        <w:p w14:paraId="00380299" w14:textId="77777777" w:rsidR="00B30B5A" w:rsidRPr="00A7768A" w:rsidRDefault="00B30B5A" w:rsidP="00B30B5A">
          <w:pPr>
            <w:jc w:val="both"/>
            <w:rPr>
              <w:rFonts w:cs="Arial"/>
              <w:b/>
              <w:bCs/>
              <w:szCs w:val="22"/>
            </w:rPr>
          </w:pPr>
          <w:r w:rsidRPr="00A7768A">
            <w:rPr>
              <w:rFonts w:cs="Arial"/>
              <w:b/>
              <w:bCs/>
              <w:szCs w:val="22"/>
            </w:rPr>
            <w:t xml:space="preserve">If you do not agree with the above advice and wish to proceed with your matter, we encourage you to urgently obtain alternative legal representation. Arnold Thomas &amp; Becker will not take any steps to protect your rights or interests. </w:t>
          </w:r>
        </w:p>
        <w:p w14:paraId="7FC850F0" w14:textId="691284D2" w:rsidR="00B30B5A" w:rsidRPr="00B30B5A" w:rsidRDefault="0004571C" w:rsidP="00B30B5A">
          <w:pPr>
            <w:autoSpaceDE w:val="0"/>
            <w:autoSpaceDN w:val="0"/>
            <w:adjustRightInd w:val="0"/>
            <w:jc w:val="both"/>
            <w:rPr>
              <w:rFonts w:cs="Arial"/>
              <w:color w:val="000000"/>
              <w:szCs w:val="22"/>
              <w:lang w:val="en-AU"/>
            </w:rPr>
          </w:pPr>
        </w:p>
      </w:sdtContent>
    </w:sdt>
    <w:sdt>
      <w:sdtPr>
        <w:rPr>
          <w:rFonts w:cs="Arial"/>
          <w:spacing w:val="3"/>
        </w:rPr>
        <w:alias w:val="Sharedo Section: CourtProceed"/>
        <w:tag w:val="CourtProceed"/>
        <w:id w:val="861009334"/>
        <w:placeholder>
          <w:docPart w:val="6D0346B86E8B47139319023A8EA49AD9"/>
        </w:placeholder>
        <w15:color w:val="DBC500"/>
      </w:sdtPr>
      <w:sdtEndPr/>
      <w:sdtContent>
        <w:p w14:paraId="6284368F" w14:textId="23B9601C" w:rsidR="00B30B5A" w:rsidRPr="00B30B5A" w:rsidRDefault="00B30B5A" w:rsidP="00B30B5A">
          <w:pPr>
            <w:jc w:val="both"/>
            <w:rPr>
              <w:rFonts w:cs="Arial"/>
              <w:spacing w:val="3"/>
              <w:szCs w:val="22"/>
            </w:rPr>
          </w:pPr>
          <w:r w:rsidRPr="00B30B5A">
            <w:rPr>
              <w:rFonts w:cs="Arial"/>
              <w:spacing w:val="3"/>
              <w:szCs w:val="22"/>
            </w:rPr>
            <w:t xml:space="preserve">We consider AFCA’s determination </w:t>
          </w:r>
          <w:proofErr w:type="gramStart"/>
          <w:r w:rsidRPr="00B30B5A">
            <w:rPr>
              <w:rFonts w:cs="Arial"/>
              <w:spacing w:val="3"/>
              <w:szCs w:val="22"/>
            </w:rPr>
            <w:t>is</w:t>
          </w:r>
          <w:proofErr w:type="gramEnd"/>
          <w:r w:rsidRPr="00B30B5A">
            <w:rPr>
              <w:rFonts w:cs="Arial"/>
              <w:spacing w:val="3"/>
              <w:szCs w:val="22"/>
            </w:rPr>
            <w:t xml:space="preserve"> an unfair, unreasonable and unjust outcome </w:t>
          </w:r>
          <w:proofErr w:type="gramStart"/>
          <w:r w:rsidRPr="00B30B5A">
            <w:rPr>
              <w:rFonts w:cs="Arial"/>
              <w:spacing w:val="3"/>
              <w:szCs w:val="22"/>
            </w:rPr>
            <w:t>of</w:t>
          </w:r>
          <w:proofErr w:type="gramEnd"/>
          <w:r w:rsidRPr="00B30B5A">
            <w:rPr>
              <w:rFonts w:cs="Arial"/>
              <w:spacing w:val="3"/>
              <w:szCs w:val="22"/>
            </w:rPr>
            <w:t xml:space="preserve"> your complaint.</w:t>
          </w:r>
        </w:p>
        <w:p w14:paraId="052DF108" w14:textId="77777777" w:rsidR="00B30B5A" w:rsidRPr="00B30B5A" w:rsidRDefault="00B30B5A" w:rsidP="00B30B5A">
          <w:pPr>
            <w:jc w:val="both"/>
            <w:rPr>
              <w:rFonts w:cs="Arial"/>
              <w:spacing w:val="3"/>
              <w:szCs w:val="22"/>
            </w:rPr>
          </w:pPr>
        </w:p>
        <w:p w14:paraId="4E8474A8" w14:textId="5B1CD26D" w:rsidR="00B30B5A" w:rsidRPr="00B30B5A" w:rsidRDefault="00B30B5A" w:rsidP="00B30B5A">
          <w:pPr>
            <w:jc w:val="both"/>
            <w:rPr>
              <w:rFonts w:cs="Arial"/>
              <w:spacing w:val="3"/>
              <w:szCs w:val="22"/>
            </w:rPr>
          </w:pPr>
          <w:r w:rsidRPr="00B30B5A">
            <w:rPr>
              <w:rFonts w:cs="Arial"/>
              <w:spacing w:val="3"/>
              <w:szCs w:val="22"/>
            </w:rPr>
            <w:t xml:space="preserve">We confirm your complaint should be further challenged via court proceedings directly against </w:t>
          </w:r>
          <w:sdt>
            <w:sdtPr>
              <w:rPr>
                <w:rFonts w:cs="Arial"/>
                <w:spacing w:val="3"/>
                <w:szCs w:val="22"/>
              </w:rPr>
              <w:alias w:val="Sharedo Tag: context.roles.superannuation-fund.ods.name"/>
              <w:tag w:val="context.roles.superannuation-fund.ods.name"/>
              <w:id w:val="-473833944"/>
              <w:placeholder>
                <w:docPart w:val="1C1EC188DBAC40E189C1D73262607C6B"/>
              </w:placeholder>
              <w:showingPlcHdr/>
              <w15:color w:val="4CAF50"/>
            </w:sdtPr>
            <w:sdtEndPr/>
            <w:sdtContent>
              <w:r w:rsidR="00C83E5A" w:rsidRPr="00C7404E">
                <w:rPr>
                  <w:rStyle w:val="PlaceholderText"/>
                  <w:rFonts w:eastAsiaTheme="minorHAnsi"/>
                </w:rPr>
                <w:t>Sharedo Tag: context.roles.superannuation-fund.ods.name</w:t>
              </w:r>
            </w:sdtContent>
          </w:sdt>
          <w:r w:rsidRPr="00B30B5A">
            <w:rPr>
              <w:rFonts w:cs="Arial"/>
              <w:spacing w:val="3"/>
              <w:szCs w:val="22"/>
            </w:rPr>
            <w:t>.</w:t>
          </w:r>
        </w:p>
        <w:p w14:paraId="4A7C2613" w14:textId="77777777" w:rsidR="00B30B5A" w:rsidRPr="00B30B5A" w:rsidRDefault="00B30B5A" w:rsidP="00B30B5A">
          <w:pPr>
            <w:jc w:val="both"/>
            <w:rPr>
              <w:rFonts w:cs="Arial"/>
              <w:spacing w:val="3"/>
              <w:szCs w:val="22"/>
            </w:rPr>
          </w:pPr>
        </w:p>
        <w:p w14:paraId="17CD86F7" w14:textId="7BC19814" w:rsidR="00B30B5A" w:rsidRPr="00B30B5A" w:rsidRDefault="00B30B5A" w:rsidP="00B30B5A">
          <w:pPr>
            <w:autoSpaceDE w:val="0"/>
            <w:autoSpaceDN w:val="0"/>
            <w:adjustRightInd w:val="0"/>
            <w:jc w:val="both"/>
            <w:rPr>
              <w:rFonts w:cs="Arial"/>
              <w:color w:val="000000"/>
              <w:spacing w:val="3"/>
              <w:sz w:val="24"/>
              <w:szCs w:val="22"/>
              <w:lang w:val="en-AU"/>
            </w:rPr>
          </w:pPr>
          <w:r w:rsidRPr="00B30B5A">
            <w:rPr>
              <w:rFonts w:cs="Arial"/>
              <w:spacing w:val="3"/>
              <w:szCs w:val="22"/>
            </w:rPr>
            <w:t xml:space="preserve">You have </w:t>
          </w:r>
          <w:r w:rsidRPr="00B30B5A">
            <w:rPr>
              <w:rFonts w:cs="Arial"/>
              <w:b/>
              <w:bCs/>
              <w:spacing w:val="3"/>
              <w:szCs w:val="22"/>
            </w:rPr>
            <w:t>six (6) years</w:t>
          </w:r>
          <w:r w:rsidRPr="00B30B5A">
            <w:rPr>
              <w:rFonts w:cs="Arial"/>
              <w:spacing w:val="3"/>
              <w:szCs w:val="22"/>
            </w:rPr>
            <w:t xml:space="preserve"> from the date of</w:t>
          </w:r>
          <w:r w:rsidR="00C83E5A">
            <w:rPr>
              <w:rFonts w:cs="Arial"/>
              <w:spacing w:val="3"/>
              <w:szCs w:val="22"/>
            </w:rPr>
            <w:t xml:space="preserve"> </w:t>
          </w:r>
          <w:sdt>
            <w:sdtPr>
              <w:rPr>
                <w:rFonts w:cs="Arial"/>
                <w:spacing w:val="3"/>
                <w:szCs w:val="22"/>
              </w:rPr>
              <w:alias w:val="Sharedo Tag: context.roles.superannuation-fund.ods.name"/>
              <w:tag w:val="context.roles.superannuation-fund.ods.name"/>
              <w:id w:val="-358899483"/>
              <w:placeholder>
                <w:docPart w:val="1233915059744BAB8C89F55470584C77"/>
              </w:placeholder>
              <w:showingPlcHdr/>
              <w15:color w:val="4CAF50"/>
            </w:sdtPr>
            <w:sdtEndPr/>
            <w:sdtContent>
              <w:r w:rsidR="00C83E5A" w:rsidRPr="00C7404E">
                <w:rPr>
                  <w:rStyle w:val="PlaceholderText"/>
                  <w:rFonts w:eastAsiaTheme="minorHAnsi"/>
                </w:rPr>
                <w:t>Sharedo Tag: context.roles.superannuation-fund.ods.name</w:t>
              </w:r>
            </w:sdtContent>
          </w:sdt>
          <w:r w:rsidR="00EA438B">
            <w:rPr>
              <w:rFonts w:cs="Arial"/>
              <w:spacing w:val="3"/>
              <w:szCs w:val="22"/>
            </w:rPr>
            <w:t xml:space="preserve"> </w:t>
          </w:r>
          <w:r w:rsidRPr="00B30B5A">
            <w:rPr>
              <w:rFonts w:cs="Arial"/>
              <w:spacing w:val="3"/>
              <w:sz w:val="20"/>
            </w:rPr>
            <w:t xml:space="preserve">’s </w:t>
          </w:r>
          <w:r w:rsidRPr="00B30B5A">
            <w:rPr>
              <w:rFonts w:cs="Arial"/>
              <w:spacing w:val="3"/>
              <w:szCs w:val="22"/>
            </w:rPr>
            <w:t>adverse decision to issue court proceedings.</w:t>
          </w:r>
        </w:p>
        <w:p w14:paraId="42BF5FF6" w14:textId="2FEFF5E7" w:rsidR="00B30B5A" w:rsidRPr="00B30B5A" w:rsidRDefault="0004571C" w:rsidP="00B30B5A">
          <w:pPr>
            <w:jc w:val="both"/>
            <w:rPr>
              <w:rFonts w:cs="Arial"/>
              <w:spacing w:val="3"/>
              <w:szCs w:val="22"/>
            </w:rPr>
          </w:pPr>
        </w:p>
      </w:sdtContent>
    </w:sdt>
    <w:p w14:paraId="42D13CFB" w14:textId="77777777" w:rsidR="00B30B5A" w:rsidRPr="00B30B5A" w:rsidRDefault="00B30B5A" w:rsidP="00B30B5A">
      <w:pPr>
        <w:jc w:val="both"/>
        <w:rPr>
          <w:rFonts w:cs="Arial"/>
          <w:b/>
          <w:szCs w:val="22"/>
        </w:rPr>
      </w:pPr>
      <w:r w:rsidRPr="00B30B5A">
        <w:rPr>
          <w:rFonts w:cs="Arial"/>
          <w:b/>
          <w:szCs w:val="22"/>
        </w:rPr>
        <w:t>Next Steps</w:t>
      </w:r>
    </w:p>
    <w:p w14:paraId="701D3023" w14:textId="77777777" w:rsidR="00B30B5A" w:rsidRPr="00B30B5A" w:rsidRDefault="00B30B5A" w:rsidP="00B30B5A">
      <w:pPr>
        <w:jc w:val="both"/>
        <w:rPr>
          <w:rFonts w:cs="Arial"/>
          <w:b/>
          <w:szCs w:val="22"/>
        </w:rPr>
      </w:pPr>
    </w:p>
    <w:p w14:paraId="2ACCAF71" w14:textId="77777777" w:rsidR="00B30B5A" w:rsidRPr="00B30B5A" w:rsidRDefault="00B30B5A" w:rsidP="00B30B5A">
      <w:pPr>
        <w:jc w:val="both"/>
        <w:rPr>
          <w:rFonts w:cs="Arial"/>
          <w:szCs w:val="22"/>
        </w:rPr>
      </w:pPr>
      <w:r w:rsidRPr="00B30B5A">
        <w:rPr>
          <w:rFonts w:cs="Arial"/>
          <w:szCs w:val="22"/>
        </w:rPr>
        <w:t xml:space="preserve">Please review the above correspondence, and the </w:t>
      </w:r>
      <w:r w:rsidRPr="00B30B5A">
        <w:rPr>
          <w:rFonts w:cs="Arial"/>
          <w:b/>
          <w:szCs w:val="22"/>
        </w:rPr>
        <w:t>enclosed</w:t>
      </w:r>
      <w:r w:rsidRPr="00B30B5A">
        <w:rPr>
          <w:rFonts w:cs="Arial"/>
          <w:szCs w:val="22"/>
        </w:rPr>
        <w:t xml:space="preserve"> AFCA determination, and provide further instructions regarding the future conduct of your claim.</w:t>
      </w:r>
    </w:p>
    <w:p w14:paraId="09735E4B" w14:textId="77777777" w:rsidR="00B30B5A" w:rsidRPr="00B30B5A" w:rsidRDefault="00B30B5A" w:rsidP="00B30B5A">
      <w:pPr>
        <w:jc w:val="both"/>
        <w:rPr>
          <w:rFonts w:cs="Arial"/>
          <w:szCs w:val="22"/>
        </w:rPr>
      </w:pPr>
    </w:p>
    <w:p w14:paraId="29F5075D" w14:textId="5B64AD03" w:rsidR="00B30B5A" w:rsidRPr="00B30B5A" w:rsidRDefault="00B30B5A" w:rsidP="00B30B5A">
      <w:pPr>
        <w:jc w:val="both"/>
        <w:rPr>
          <w:rFonts w:cs="Arial"/>
          <w:szCs w:val="22"/>
        </w:rPr>
      </w:pPr>
      <w:r w:rsidRPr="00B30B5A">
        <w:rPr>
          <w:rFonts w:cs="Arial"/>
          <w:szCs w:val="22"/>
        </w:rPr>
        <w:t>We request that you confirm your instructions by</w:t>
      </w:r>
      <w:r w:rsidR="00F66812">
        <w:rPr>
          <w:rFonts w:cs="Arial"/>
          <w:szCs w:val="22"/>
        </w:rPr>
        <w:t xml:space="preserve"> </w:t>
      </w:r>
      <w:sdt>
        <w:sdtPr>
          <w:rPr>
            <w:rFonts w:cs="Arial"/>
            <w:szCs w:val="22"/>
          </w:rPr>
          <w:alias w:val="Sharedo Tag: document.questionnaire.dateReqBy!q?format=d+MMMM+yyyy"/>
          <w:tag w:val="document.questionnaire.dateReqBy!q?format=d+MMMM+yyyy"/>
          <w:id w:val="-1630082238"/>
          <w:placeholder>
            <w:docPart w:val="61E7F5EC34D540CAB014E97D1D6D62A7"/>
          </w:placeholder>
          <w:showingPlcHdr/>
          <w15:color w:val="4CAF50"/>
        </w:sdtPr>
        <w:sdtEndPr/>
        <w:sdtContent>
          <w:r w:rsidR="00006FF7" w:rsidRPr="00A875D2">
            <w:rPr>
              <w:rStyle w:val="PlaceholderText"/>
              <w:rFonts w:eastAsiaTheme="minorHAnsi"/>
            </w:rPr>
            <w:t xml:space="preserve">Sharedo Tag: </w:t>
          </w:r>
          <w:proofErr w:type="gramStart"/>
          <w:r w:rsidR="00006FF7" w:rsidRPr="00A875D2">
            <w:rPr>
              <w:rStyle w:val="PlaceholderText"/>
              <w:rFonts w:eastAsiaTheme="minorHAnsi"/>
            </w:rPr>
            <w:t>document.questionnaire</w:t>
          </w:r>
          <w:proofErr w:type="gramEnd"/>
          <w:r w:rsidR="00006FF7" w:rsidRPr="00A875D2">
            <w:rPr>
              <w:rStyle w:val="PlaceholderText"/>
              <w:rFonts w:eastAsiaTheme="minorHAnsi"/>
            </w:rPr>
            <w:t>.</w:t>
          </w:r>
          <w:proofErr w:type="gramStart"/>
          <w:r w:rsidR="00006FF7" w:rsidRPr="00A875D2">
            <w:rPr>
              <w:rStyle w:val="PlaceholderText"/>
              <w:rFonts w:eastAsiaTheme="minorHAnsi"/>
            </w:rPr>
            <w:t>dateReqBy!q</w:t>
          </w:r>
          <w:proofErr w:type="gramEnd"/>
          <w:r w:rsidR="00006FF7" w:rsidRPr="00A875D2">
            <w:rPr>
              <w:rStyle w:val="PlaceholderText"/>
              <w:rFonts w:eastAsiaTheme="minorHAnsi"/>
            </w:rPr>
            <w:t>?format=d+MMMM+yyyy</w:t>
          </w:r>
        </w:sdtContent>
      </w:sdt>
      <w:r w:rsidRPr="00B30B5A">
        <w:rPr>
          <w:rFonts w:cs="Arial"/>
          <w:szCs w:val="22"/>
        </w:rPr>
        <w:t>.</w:t>
      </w:r>
    </w:p>
    <w:p w14:paraId="38284364" w14:textId="77777777" w:rsidR="00B30B5A" w:rsidRPr="00B30B5A" w:rsidRDefault="00B30B5A" w:rsidP="00B30B5A">
      <w:pPr>
        <w:ind w:right="1127"/>
        <w:rPr>
          <w:rFonts w:cs="Arial"/>
          <w:b/>
          <w:szCs w:val="22"/>
        </w:rPr>
      </w:pPr>
    </w:p>
    <w:p w14:paraId="7BAE2D8A" w14:textId="77777777" w:rsidR="00B30B5A" w:rsidRPr="00B30B5A" w:rsidRDefault="00B30B5A" w:rsidP="00B30B5A">
      <w:pPr>
        <w:ind w:right="1127"/>
        <w:rPr>
          <w:rFonts w:cs="Arial"/>
          <w:b/>
          <w:szCs w:val="22"/>
        </w:rPr>
      </w:pPr>
      <w:r w:rsidRPr="00B30B5A">
        <w:rPr>
          <w:rFonts w:cs="Arial"/>
          <w:b/>
          <w:szCs w:val="22"/>
        </w:rPr>
        <w:t>Contact</w:t>
      </w:r>
    </w:p>
    <w:p w14:paraId="6415FBA5" w14:textId="77777777" w:rsidR="00B30B5A" w:rsidRPr="00B30B5A" w:rsidRDefault="00B30B5A" w:rsidP="00B30B5A">
      <w:pPr>
        <w:ind w:right="1127"/>
        <w:rPr>
          <w:rFonts w:cs="Arial"/>
          <w:b/>
          <w:szCs w:val="22"/>
        </w:rPr>
      </w:pPr>
    </w:p>
    <w:p w14:paraId="3A63D42A" w14:textId="3D5957D5" w:rsidR="00B30B5A" w:rsidRPr="00B30B5A" w:rsidRDefault="00B30B5A" w:rsidP="00B30B5A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  <w:lang w:val="en-AU"/>
        </w:rPr>
      </w:pPr>
      <w:r w:rsidRPr="00B30B5A">
        <w:rPr>
          <w:rFonts w:cs="Arial"/>
          <w:color w:val="000000"/>
          <w:szCs w:val="22"/>
          <w:lang w:val="en-AU"/>
        </w:rPr>
        <w:t>Should you wish to discuss your superannuation matter further please contact our office</w:t>
      </w:r>
      <w:r w:rsidR="00C83E5A">
        <w:rPr>
          <w:rFonts w:cs="Arial"/>
          <w:color w:val="000000"/>
          <w:szCs w:val="22"/>
          <w:lang w:val="en-AU"/>
        </w:rPr>
        <w:t>.</w:t>
      </w:r>
    </w:p>
    <w:p w14:paraId="02DE171B" w14:textId="77777777" w:rsidR="001C36E3" w:rsidRDefault="001C36E3" w:rsidP="001C36E3"/>
    <w:sdt>
      <w:sdtPr>
        <w:alias w:val="Sharedo ContentBlock: * ATB Signoff"/>
        <w:tag w:val="atb-signoff-instruction"/>
        <w:id w:val="-1042207841"/>
        <w:placeholder>
          <w:docPart w:val="A6861B4B402F496796C6D46927632643"/>
        </w:placeholder>
        <w:showingPlcHdr/>
        <w15:color w:val="F7776E"/>
      </w:sdtPr>
      <w:sdtEndPr/>
      <w:sdtContent>
        <w:p w14:paraId="79FE3802" w14:textId="17B12B7D" w:rsidR="001C36E3" w:rsidRPr="004937CF" w:rsidRDefault="001C36E3" w:rsidP="001C36E3">
          <w:r w:rsidRPr="00C47604">
            <w:rPr>
              <w:rStyle w:val="PlaceholderText"/>
              <w:rFonts w:eastAsiaTheme="minorHAnsi"/>
            </w:rPr>
            <w:t>Sharedo ContentBlock: * ATB Signoff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476"/>
      </w:tblGrid>
      <w:tr w:rsidR="00610D27" w:rsidRPr="00A3429F" w14:paraId="17BF9744" w14:textId="77777777" w:rsidTr="00A3429F">
        <w:tc>
          <w:tcPr>
            <w:tcW w:w="846" w:type="dxa"/>
          </w:tcPr>
          <w:p w14:paraId="2C1B2D59" w14:textId="77777777" w:rsidR="00610D27" w:rsidRPr="00A3429F" w:rsidRDefault="00610D27" w:rsidP="009A0EA9">
            <w:pPr>
              <w:rPr>
                <w:rFonts w:cs="Arial"/>
                <w:sz w:val="18"/>
                <w:szCs w:val="18"/>
              </w:rPr>
            </w:pPr>
            <w:r w:rsidRPr="00A3429F">
              <w:rPr>
                <w:rFonts w:cs="Arial"/>
                <w:sz w:val="18"/>
                <w:szCs w:val="18"/>
              </w:rPr>
              <w:t>Enc:</w:t>
            </w:r>
          </w:p>
        </w:tc>
        <w:tc>
          <w:tcPr>
            <w:tcW w:w="8476" w:type="dxa"/>
          </w:tcPr>
          <w:p w14:paraId="29A771A5" w14:textId="654EFED2" w:rsidR="00610D27" w:rsidRPr="00A3429F" w:rsidRDefault="00610D27" w:rsidP="009A0EA9">
            <w:pPr>
              <w:rPr>
                <w:rFonts w:cs="Arial"/>
                <w:sz w:val="18"/>
                <w:szCs w:val="18"/>
              </w:rPr>
            </w:pPr>
            <w:r w:rsidRPr="00A3429F">
              <w:rPr>
                <w:rFonts w:cs="Arial"/>
                <w:sz w:val="18"/>
                <w:szCs w:val="18"/>
              </w:rPr>
              <w:t xml:space="preserve">AFCA’s determination </w:t>
            </w:r>
            <w:r w:rsidR="00A92790">
              <w:rPr>
                <w:rFonts w:cs="Arial"/>
                <w:sz w:val="18"/>
                <w:szCs w:val="18"/>
              </w:rPr>
              <w:t>dated</w:t>
            </w:r>
            <w:r w:rsidRPr="00A3429F">
              <w:rPr>
                <w:rFonts w:cs="Arial"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sz w:val="18"/>
                  <w:szCs w:val="18"/>
                </w:rPr>
                <w:alias w:val="Sharedo Tag: document.questionnaire.dateDetermination!q?format=d+MMMM+yyyy"/>
                <w:tag w:val="document.questionnaire.dateDetermination!q?format=d+MMMM+yyyy"/>
                <w:id w:val="-678419417"/>
                <w:placeholder>
                  <w:docPart w:val="B2DA62F3FE2249F59DFA0ED25C285AE0"/>
                </w:placeholder>
                <w:showingPlcHdr/>
                <w15:color w:val="4CAF50"/>
              </w:sdtPr>
              <w:sdtEndPr/>
              <w:sdtContent>
                <w:r w:rsidRPr="00A3429F">
                  <w:rPr>
                    <w:rStyle w:val="PlaceholderText"/>
                    <w:rFonts w:eastAsiaTheme="minorHAnsi"/>
                    <w:sz w:val="18"/>
                    <w:szCs w:val="18"/>
                  </w:rPr>
                  <w:t xml:space="preserve">Sharedo Tag: </w:t>
                </w:r>
                <w:proofErr w:type="gramStart"/>
                <w:r w:rsidRPr="00A3429F">
                  <w:rPr>
                    <w:rStyle w:val="PlaceholderText"/>
                    <w:rFonts w:eastAsiaTheme="minorHAnsi"/>
                    <w:sz w:val="18"/>
                    <w:szCs w:val="18"/>
                  </w:rPr>
                  <w:t>document.questionnaire</w:t>
                </w:r>
                <w:proofErr w:type="gramEnd"/>
                <w:r w:rsidRPr="00A3429F">
                  <w:rPr>
                    <w:rStyle w:val="PlaceholderText"/>
                    <w:rFonts w:eastAsiaTheme="minorHAnsi"/>
                    <w:sz w:val="18"/>
                    <w:szCs w:val="18"/>
                  </w:rPr>
                  <w:t>.</w:t>
                </w:r>
                <w:proofErr w:type="gramStart"/>
                <w:r w:rsidRPr="00A3429F">
                  <w:rPr>
                    <w:rStyle w:val="PlaceholderText"/>
                    <w:rFonts w:eastAsiaTheme="minorHAnsi"/>
                    <w:sz w:val="18"/>
                    <w:szCs w:val="18"/>
                  </w:rPr>
                  <w:t>dateDetermination!q</w:t>
                </w:r>
                <w:proofErr w:type="gramEnd"/>
                <w:r w:rsidRPr="00A3429F">
                  <w:rPr>
                    <w:rStyle w:val="PlaceholderText"/>
                    <w:rFonts w:eastAsiaTheme="minorHAnsi"/>
                    <w:sz w:val="18"/>
                    <w:szCs w:val="18"/>
                  </w:rPr>
                  <w:t>?format=d+MMMM+yyyy</w:t>
                </w:r>
              </w:sdtContent>
            </w:sdt>
          </w:p>
        </w:tc>
      </w:tr>
    </w:tbl>
    <w:p w14:paraId="0D369B3C" w14:textId="77777777" w:rsidR="00896C2C" w:rsidRDefault="00896C2C" w:rsidP="00610D27"/>
    <w:sectPr w:rsidR="00896C2C" w:rsidSect="004B3F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4E498" w14:textId="77777777" w:rsidR="0004571C" w:rsidRDefault="0004571C">
      <w:r>
        <w:separator/>
      </w:r>
    </w:p>
  </w:endnote>
  <w:endnote w:type="continuationSeparator" w:id="0">
    <w:p w14:paraId="672E8B11" w14:textId="77777777" w:rsidR="0004571C" w:rsidRDefault="0004571C">
      <w:r>
        <w:continuationSeparator/>
      </w:r>
    </w:p>
  </w:endnote>
  <w:endnote w:type="continuationNotice" w:id="1">
    <w:p w14:paraId="4E74F64E" w14:textId="77777777" w:rsidR="0004571C" w:rsidRDefault="00045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tima LT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F554C" w14:textId="77777777" w:rsidR="00FC412F" w:rsidRDefault="00FC4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ECC35" w14:textId="77777777" w:rsidR="00FC412F" w:rsidRDefault="00FC4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Sharedo ContentBlock: * ATB Letter Footer"/>
      <w:tag w:val="atb-letter-footer"/>
      <w:id w:val="-301007263"/>
      <w:placeholder>
        <w:docPart w:val="85B97B75818642C4AE3F36BD84421075"/>
      </w:placeholder>
      <w:showingPlcHdr/>
      <w15:color w:val="F7776E"/>
    </w:sdtPr>
    <w:sdtEndPr/>
    <w:sdtContent>
      <w:p w14:paraId="02EC22A0" w14:textId="4091F17D" w:rsidR="004937CF" w:rsidRDefault="006E01D3">
        <w:pPr>
          <w:pStyle w:val="Footer"/>
        </w:pPr>
        <w:r w:rsidRPr="00D324BE">
          <w:rPr>
            <w:rStyle w:val="PlaceholderText"/>
            <w:rFonts w:eastAsiaTheme="minorHAnsi"/>
          </w:rPr>
          <w:t>Sharedo ContentBlock: * ATB Letter Footer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46A41" w14:textId="77777777" w:rsidR="0004571C" w:rsidRDefault="0004571C">
      <w:r>
        <w:separator/>
      </w:r>
    </w:p>
  </w:footnote>
  <w:footnote w:type="continuationSeparator" w:id="0">
    <w:p w14:paraId="1D4D68E3" w14:textId="77777777" w:rsidR="0004571C" w:rsidRDefault="0004571C">
      <w:r>
        <w:continuationSeparator/>
      </w:r>
    </w:p>
  </w:footnote>
  <w:footnote w:type="continuationNotice" w:id="1">
    <w:p w14:paraId="2D7FA895" w14:textId="77777777" w:rsidR="0004571C" w:rsidRDefault="000457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F6094" w14:textId="77777777" w:rsidR="00FC412F" w:rsidRDefault="00FC4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2CEDB" w14:textId="77777777" w:rsidR="00E769DD" w:rsidRPr="00E769DD" w:rsidRDefault="00E769DD" w:rsidP="00E769DD">
    <w:pPr>
      <w:pStyle w:val="Header"/>
    </w:pPr>
  </w:p>
  <w:p w14:paraId="68F69D1E" w14:textId="77777777" w:rsidR="00E769DD" w:rsidRPr="00E769DD" w:rsidRDefault="00E769DD" w:rsidP="00E769DD">
    <w:pPr>
      <w:pStyle w:val="Header"/>
    </w:pPr>
  </w:p>
  <w:p w14:paraId="57F687E0" w14:textId="2F228FFA" w:rsidR="00E769DD" w:rsidRPr="00E769DD" w:rsidRDefault="00E769DD" w:rsidP="00E769DD">
    <w:pPr>
      <w:pStyle w:val="Header"/>
      <w:rPr>
        <w:lang w:val="en-AU"/>
      </w:rPr>
    </w:pPr>
    <w:r w:rsidRPr="00E769DD">
      <w:tab/>
      <w:t xml:space="preserve">- </w:t>
    </w:r>
    <w:r w:rsidRPr="00E769DD">
      <w:fldChar w:fldCharType="begin"/>
    </w:r>
    <w:r w:rsidRPr="00E769DD">
      <w:instrText xml:space="preserve"> PAGE </w:instrText>
    </w:r>
    <w:r w:rsidRPr="00E769DD">
      <w:fldChar w:fldCharType="separate"/>
    </w:r>
    <w:r w:rsidRPr="00E769DD">
      <w:t>2</w:t>
    </w:r>
    <w:r w:rsidRPr="00E769DD">
      <w:fldChar w:fldCharType="end"/>
    </w:r>
    <w:r w:rsidRPr="00E769DD">
      <w:t xml:space="preserve"> -</w:t>
    </w:r>
    <w:r w:rsidRPr="00E769DD">
      <w:tab/>
    </w:r>
    <w:sdt>
      <w:sdtPr>
        <w:alias w:val="Sharedo Tag: document.activity.createdDate.utc.value!q?format=dd+MMMM+yyyy+"/>
        <w:tag w:val="document.activity.createdDate.utc.value!q?format=dd+MMMM+yyyy+"/>
        <w:id w:val="-239247582"/>
        <w:placeholder>
          <w:docPart w:val="C078185FA4F648D29C618CEF3C42B727"/>
        </w:placeholder>
        <w:showingPlcHdr/>
        <w15:color w:val="4CAF50"/>
      </w:sdtPr>
      <w:sdtEndPr/>
      <w:sdtContent>
        <w:r w:rsidR="00FC412F" w:rsidRPr="00C213AF">
          <w:rPr>
            <w:rStyle w:val="PlaceholderText"/>
            <w:rFonts w:eastAsiaTheme="minorHAnsi"/>
          </w:rPr>
          <w:t xml:space="preserve">Sharedo Tag: </w:t>
        </w:r>
        <w:proofErr w:type="gramStart"/>
        <w:r w:rsidR="00FC412F" w:rsidRPr="00C213AF">
          <w:rPr>
            <w:rStyle w:val="PlaceholderText"/>
            <w:rFonts w:eastAsiaTheme="minorHAnsi"/>
          </w:rPr>
          <w:t>document.activity.createdDate.utc.value!q</w:t>
        </w:r>
        <w:proofErr w:type="gramEnd"/>
        <w:r w:rsidR="00FC412F" w:rsidRPr="00C213AF">
          <w:rPr>
            <w:rStyle w:val="PlaceholderText"/>
            <w:rFonts w:eastAsiaTheme="minorHAnsi"/>
          </w:rPr>
          <w:t>?format=dd+MMMM+yyyy+</w:t>
        </w:r>
      </w:sdtContent>
    </w:sdt>
  </w:p>
  <w:p w14:paraId="27C77F82" w14:textId="77777777" w:rsidR="00E769DD" w:rsidRPr="00E769DD" w:rsidRDefault="00E769DD" w:rsidP="00E769DD">
    <w:pPr>
      <w:pStyle w:val="Header"/>
    </w:pPr>
  </w:p>
  <w:p w14:paraId="2B735D9E" w14:textId="77777777" w:rsidR="00E769DD" w:rsidRPr="00E769DD" w:rsidRDefault="00E769DD" w:rsidP="00E7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Sharedo ContentBlock: * ATB Letter Header"/>
      <w:tag w:val="atb-letter-header"/>
      <w:id w:val="1915201087"/>
      <w:placeholder>
        <w:docPart w:val="B141C5A35E99418DB9E01C42228488E2"/>
      </w:placeholder>
      <w:showingPlcHdr/>
      <w15:color w:val="F7776E"/>
    </w:sdtPr>
    <w:sdtEndPr/>
    <w:sdtContent>
      <w:p w14:paraId="3D6CE0C6" w14:textId="62D554FA" w:rsidR="004937CF" w:rsidRDefault="008B123E">
        <w:pPr>
          <w:pStyle w:val="Header"/>
        </w:pPr>
        <w:r w:rsidRPr="00D324BE">
          <w:rPr>
            <w:rStyle w:val="PlaceholderText"/>
            <w:rFonts w:eastAsiaTheme="minorHAnsi"/>
          </w:rPr>
          <w:t>Sharedo ContentBlock: * ATB Letter Header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1CC"/>
    <w:multiLevelType w:val="hybridMultilevel"/>
    <w:tmpl w:val="0B06552C"/>
    <w:lvl w:ilvl="0" w:tplc="2014E4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73D2C4E8" w:tentative="1">
      <w:start w:val="1"/>
      <w:numFmt w:val="lowerLetter"/>
      <w:lvlText w:val="%2."/>
      <w:lvlJc w:val="left"/>
      <w:pPr>
        <w:ind w:left="1080" w:hanging="360"/>
      </w:pPr>
    </w:lvl>
    <w:lvl w:ilvl="2" w:tplc="80662C3A" w:tentative="1">
      <w:start w:val="1"/>
      <w:numFmt w:val="lowerRoman"/>
      <w:lvlText w:val="%3."/>
      <w:lvlJc w:val="right"/>
      <w:pPr>
        <w:ind w:left="1800" w:hanging="180"/>
      </w:pPr>
    </w:lvl>
    <w:lvl w:ilvl="3" w:tplc="1ACC7AFE" w:tentative="1">
      <w:start w:val="1"/>
      <w:numFmt w:val="decimal"/>
      <w:lvlText w:val="%4."/>
      <w:lvlJc w:val="left"/>
      <w:pPr>
        <w:ind w:left="2520" w:hanging="360"/>
      </w:pPr>
    </w:lvl>
    <w:lvl w:ilvl="4" w:tplc="0724596C" w:tentative="1">
      <w:start w:val="1"/>
      <w:numFmt w:val="lowerLetter"/>
      <w:lvlText w:val="%5."/>
      <w:lvlJc w:val="left"/>
      <w:pPr>
        <w:ind w:left="3240" w:hanging="360"/>
      </w:pPr>
    </w:lvl>
    <w:lvl w:ilvl="5" w:tplc="DAD24654" w:tentative="1">
      <w:start w:val="1"/>
      <w:numFmt w:val="lowerRoman"/>
      <w:lvlText w:val="%6."/>
      <w:lvlJc w:val="right"/>
      <w:pPr>
        <w:ind w:left="3960" w:hanging="180"/>
      </w:pPr>
    </w:lvl>
    <w:lvl w:ilvl="6" w:tplc="6172D19A" w:tentative="1">
      <w:start w:val="1"/>
      <w:numFmt w:val="decimal"/>
      <w:lvlText w:val="%7."/>
      <w:lvlJc w:val="left"/>
      <w:pPr>
        <w:ind w:left="4680" w:hanging="360"/>
      </w:pPr>
    </w:lvl>
    <w:lvl w:ilvl="7" w:tplc="98A0A9F0" w:tentative="1">
      <w:start w:val="1"/>
      <w:numFmt w:val="lowerLetter"/>
      <w:lvlText w:val="%8."/>
      <w:lvlJc w:val="left"/>
      <w:pPr>
        <w:ind w:left="5400" w:hanging="360"/>
      </w:pPr>
    </w:lvl>
    <w:lvl w:ilvl="8" w:tplc="C83AD6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37C1B"/>
    <w:multiLevelType w:val="hybridMultilevel"/>
    <w:tmpl w:val="F8B84E40"/>
    <w:lvl w:ilvl="0" w:tplc="2C40E9F8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6ABE8186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5CE0693A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3F260D84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F9CA5256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1032986C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E205B70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52782166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92647C6E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1343B1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CF2717"/>
    <w:multiLevelType w:val="hybridMultilevel"/>
    <w:tmpl w:val="C0502DE6"/>
    <w:lvl w:ilvl="0" w:tplc="3692F3C4">
      <w:start w:val="1"/>
      <w:numFmt w:val="decimal"/>
      <w:lvlText w:val="%1."/>
      <w:lvlJc w:val="left"/>
      <w:pPr>
        <w:ind w:left="927" w:hanging="360"/>
      </w:pPr>
    </w:lvl>
    <w:lvl w:ilvl="1" w:tplc="5B1E1510">
      <w:start w:val="1"/>
      <w:numFmt w:val="lowerLetter"/>
      <w:lvlText w:val="%2."/>
      <w:lvlJc w:val="left"/>
      <w:pPr>
        <w:ind w:left="1647" w:hanging="360"/>
      </w:pPr>
    </w:lvl>
    <w:lvl w:ilvl="2" w:tplc="5E2E6258">
      <w:start w:val="1"/>
      <w:numFmt w:val="lowerRoman"/>
      <w:lvlText w:val="%3."/>
      <w:lvlJc w:val="right"/>
      <w:pPr>
        <w:ind w:left="2367" w:hanging="180"/>
      </w:pPr>
    </w:lvl>
    <w:lvl w:ilvl="3" w:tplc="356CDB52">
      <w:start w:val="1"/>
      <w:numFmt w:val="decimal"/>
      <w:lvlText w:val="%4."/>
      <w:lvlJc w:val="left"/>
      <w:pPr>
        <w:ind w:left="3087" w:hanging="360"/>
      </w:pPr>
    </w:lvl>
    <w:lvl w:ilvl="4" w:tplc="7FF452C6">
      <w:start w:val="1"/>
      <w:numFmt w:val="lowerLetter"/>
      <w:lvlText w:val="%5."/>
      <w:lvlJc w:val="left"/>
      <w:pPr>
        <w:ind w:left="3807" w:hanging="360"/>
      </w:pPr>
    </w:lvl>
    <w:lvl w:ilvl="5" w:tplc="0D92010E">
      <w:start w:val="1"/>
      <w:numFmt w:val="lowerRoman"/>
      <w:lvlText w:val="%6."/>
      <w:lvlJc w:val="right"/>
      <w:pPr>
        <w:ind w:left="4527" w:hanging="180"/>
      </w:pPr>
    </w:lvl>
    <w:lvl w:ilvl="6" w:tplc="D9228E78">
      <w:start w:val="1"/>
      <w:numFmt w:val="decimal"/>
      <w:lvlText w:val="%7."/>
      <w:lvlJc w:val="left"/>
      <w:pPr>
        <w:ind w:left="5247" w:hanging="360"/>
      </w:pPr>
    </w:lvl>
    <w:lvl w:ilvl="7" w:tplc="355A1ABC">
      <w:start w:val="1"/>
      <w:numFmt w:val="lowerLetter"/>
      <w:lvlText w:val="%8."/>
      <w:lvlJc w:val="left"/>
      <w:pPr>
        <w:ind w:left="5967" w:hanging="360"/>
      </w:pPr>
    </w:lvl>
    <w:lvl w:ilvl="8" w:tplc="1AB864C6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411E62"/>
    <w:multiLevelType w:val="hybridMultilevel"/>
    <w:tmpl w:val="36CC9AD0"/>
    <w:lvl w:ilvl="0" w:tplc="02E42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D818BE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41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EEA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BC2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C4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EF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61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9485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4E54"/>
    <w:multiLevelType w:val="hybridMultilevel"/>
    <w:tmpl w:val="EB584DA4"/>
    <w:lvl w:ilvl="0" w:tplc="DB42231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/>
      </w:rPr>
    </w:lvl>
    <w:lvl w:ilvl="1" w:tplc="F2786E18" w:tentative="1">
      <w:start w:val="1"/>
      <w:numFmt w:val="lowerLetter"/>
      <w:lvlText w:val="%2."/>
      <w:lvlJc w:val="left"/>
      <w:pPr>
        <w:ind w:left="1080" w:hanging="360"/>
      </w:pPr>
    </w:lvl>
    <w:lvl w:ilvl="2" w:tplc="2BCCA85C" w:tentative="1">
      <w:start w:val="1"/>
      <w:numFmt w:val="lowerRoman"/>
      <w:lvlText w:val="%3."/>
      <w:lvlJc w:val="right"/>
      <w:pPr>
        <w:ind w:left="1800" w:hanging="180"/>
      </w:pPr>
    </w:lvl>
    <w:lvl w:ilvl="3" w:tplc="6B7AC9EC" w:tentative="1">
      <w:start w:val="1"/>
      <w:numFmt w:val="decimal"/>
      <w:lvlText w:val="%4."/>
      <w:lvlJc w:val="left"/>
      <w:pPr>
        <w:ind w:left="2520" w:hanging="360"/>
      </w:pPr>
    </w:lvl>
    <w:lvl w:ilvl="4" w:tplc="E8767F54" w:tentative="1">
      <w:start w:val="1"/>
      <w:numFmt w:val="lowerLetter"/>
      <w:lvlText w:val="%5."/>
      <w:lvlJc w:val="left"/>
      <w:pPr>
        <w:ind w:left="3240" w:hanging="360"/>
      </w:pPr>
    </w:lvl>
    <w:lvl w:ilvl="5" w:tplc="5C3ABAEE" w:tentative="1">
      <w:start w:val="1"/>
      <w:numFmt w:val="lowerRoman"/>
      <w:lvlText w:val="%6."/>
      <w:lvlJc w:val="right"/>
      <w:pPr>
        <w:ind w:left="3960" w:hanging="180"/>
      </w:pPr>
    </w:lvl>
    <w:lvl w:ilvl="6" w:tplc="BEA66F72" w:tentative="1">
      <w:start w:val="1"/>
      <w:numFmt w:val="decimal"/>
      <w:lvlText w:val="%7."/>
      <w:lvlJc w:val="left"/>
      <w:pPr>
        <w:ind w:left="4680" w:hanging="360"/>
      </w:pPr>
    </w:lvl>
    <w:lvl w:ilvl="7" w:tplc="C6E6E676" w:tentative="1">
      <w:start w:val="1"/>
      <w:numFmt w:val="lowerLetter"/>
      <w:lvlText w:val="%8."/>
      <w:lvlJc w:val="left"/>
      <w:pPr>
        <w:ind w:left="5400" w:hanging="360"/>
      </w:pPr>
    </w:lvl>
    <w:lvl w:ilvl="8" w:tplc="D3A4EFD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334AA1"/>
    <w:multiLevelType w:val="hybridMultilevel"/>
    <w:tmpl w:val="69566946"/>
    <w:lvl w:ilvl="0" w:tplc="9E3A9858">
      <w:start w:val="1"/>
      <w:numFmt w:val="decimal"/>
      <w:lvlText w:val="%1."/>
      <w:lvlJc w:val="left"/>
      <w:pPr>
        <w:ind w:left="720" w:hanging="360"/>
      </w:pPr>
    </w:lvl>
    <w:lvl w:ilvl="1" w:tplc="04D6BDB0" w:tentative="1">
      <w:start w:val="1"/>
      <w:numFmt w:val="lowerLetter"/>
      <w:lvlText w:val="%2."/>
      <w:lvlJc w:val="left"/>
      <w:pPr>
        <w:ind w:left="1440" w:hanging="360"/>
      </w:pPr>
    </w:lvl>
    <w:lvl w:ilvl="2" w:tplc="C1C07F74" w:tentative="1">
      <w:start w:val="1"/>
      <w:numFmt w:val="lowerRoman"/>
      <w:lvlText w:val="%3."/>
      <w:lvlJc w:val="right"/>
      <w:pPr>
        <w:ind w:left="2160" w:hanging="180"/>
      </w:pPr>
    </w:lvl>
    <w:lvl w:ilvl="3" w:tplc="26063DD8" w:tentative="1">
      <w:start w:val="1"/>
      <w:numFmt w:val="decimal"/>
      <w:lvlText w:val="%4."/>
      <w:lvlJc w:val="left"/>
      <w:pPr>
        <w:ind w:left="2880" w:hanging="360"/>
      </w:pPr>
    </w:lvl>
    <w:lvl w:ilvl="4" w:tplc="D6D0668E" w:tentative="1">
      <w:start w:val="1"/>
      <w:numFmt w:val="lowerLetter"/>
      <w:lvlText w:val="%5."/>
      <w:lvlJc w:val="left"/>
      <w:pPr>
        <w:ind w:left="3600" w:hanging="360"/>
      </w:pPr>
    </w:lvl>
    <w:lvl w:ilvl="5" w:tplc="B7F8195A" w:tentative="1">
      <w:start w:val="1"/>
      <w:numFmt w:val="lowerRoman"/>
      <w:lvlText w:val="%6."/>
      <w:lvlJc w:val="right"/>
      <w:pPr>
        <w:ind w:left="4320" w:hanging="180"/>
      </w:pPr>
    </w:lvl>
    <w:lvl w:ilvl="6" w:tplc="DCBE2136" w:tentative="1">
      <w:start w:val="1"/>
      <w:numFmt w:val="decimal"/>
      <w:lvlText w:val="%7."/>
      <w:lvlJc w:val="left"/>
      <w:pPr>
        <w:ind w:left="5040" w:hanging="360"/>
      </w:pPr>
    </w:lvl>
    <w:lvl w:ilvl="7" w:tplc="93D4B564" w:tentative="1">
      <w:start w:val="1"/>
      <w:numFmt w:val="lowerLetter"/>
      <w:lvlText w:val="%8."/>
      <w:lvlJc w:val="left"/>
      <w:pPr>
        <w:ind w:left="5760" w:hanging="360"/>
      </w:pPr>
    </w:lvl>
    <w:lvl w:ilvl="8" w:tplc="5CF0E4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84DE7"/>
    <w:multiLevelType w:val="singleLevel"/>
    <w:tmpl w:val="FB7A37D4"/>
    <w:lvl w:ilvl="0">
      <w:start w:val="1"/>
      <w:numFmt w:val="lowerRoman"/>
      <w:lvlText w:val="%1)"/>
      <w:lvlJc w:val="left"/>
      <w:pPr>
        <w:tabs>
          <w:tab w:val="num" w:pos="1290"/>
        </w:tabs>
        <w:ind w:left="1290" w:hanging="720"/>
      </w:pPr>
      <w:rPr>
        <w:rFonts w:hint="default"/>
      </w:rPr>
    </w:lvl>
  </w:abstractNum>
  <w:abstractNum w:abstractNumId="8" w15:restartNumberingAfterBreak="0">
    <w:nsid w:val="669231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AC6C56"/>
    <w:multiLevelType w:val="hybridMultilevel"/>
    <w:tmpl w:val="FC9A4738"/>
    <w:lvl w:ilvl="0" w:tplc="25F22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EE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3671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E8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CB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D0DE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D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02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A86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9272B"/>
    <w:multiLevelType w:val="hybridMultilevel"/>
    <w:tmpl w:val="F7926340"/>
    <w:lvl w:ilvl="0" w:tplc="8A2A14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320D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52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EE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49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889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2F5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01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747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64D40"/>
    <w:multiLevelType w:val="hybridMultilevel"/>
    <w:tmpl w:val="71FE91DE"/>
    <w:lvl w:ilvl="0" w:tplc="F986434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61684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62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EF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02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92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089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406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0AD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966863">
    <w:abstractNumId w:val="2"/>
  </w:num>
  <w:num w:numId="2" w16cid:durableId="896936902">
    <w:abstractNumId w:val="0"/>
  </w:num>
  <w:num w:numId="3" w16cid:durableId="1647009169">
    <w:abstractNumId w:val="5"/>
  </w:num>
  <w:num w:numId="4" w16cid:durableId="1790972859">
    <w:abstractNumId w:val="1"/>
  </w:num>
  <w:num w:numId="5" w16cid:durableId="192808155">
    <w:abstractNumId w:val="11"/>
  </w:num>
  <w:num w:numId="6" w16cid:durableId="120921165">
    <w:abstractNumId w:val="7"/>
  </w:num>
  <w:num w:numId="7" w16cid:durableId="1409838499">
    <w:abstractNumId w:val="8"/>
  </w:num>
  <w:num w:numId="8" w16cid:durableId="239677584">
    <w:abstractNumId w:val="10"/>
  </w:num>
  <w:num w:numId="9" w16cid:durableId="1841308709">
    <w:abstractNumId w:val="4"/>
  </w:num>
  <w:num w:numId="10" w16cid:durableId="786967109">
    <w:abstractNumId w:val="6"/>
  </w:num>
  <w:num w:numId="11" w16cid:durableId="1460949477">
    <w:abstractNumId w:val="9"/>
  </w:num>
  <w:num w:numId="12" w16cid:durableId="1436556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ID" w:val="ATB Top and Tail - Matter"/>
  </w:docVars>
  <w:rsids>
    <w:rsidRoot w:val="00F24D36"/>
    <w:rsid w:val="00001867"/>
    <w:rsid w:val="00006FF7"/>
    <w:rsid w:val="00023AFD"/>
    <w:rsid w:val="00030DA5"/>
    <w:rsid w:val="00040CF4"/>
    <w:rsid w:val="00041981"/>
    <w:rsid w:val="00043A38"/>
    <w:rsid w:val="0004571C"/>
    <w:rsid w:val="0006773C"/>
    <w:rsid w:val="00083EDB"/>
    <w:rsid w:val="0009410E"/>
    <w:rsid w:val="000A122D"/>
    <w:rsid w:val="000A13A6"/>
    <w:rsid w:val="000A3F1A"/>
    <w:rsid w:val="000A68BA"/>
    <w:rsid w:val="000B3B83"/>
    <w:rsid w:val="000C2885"/>
    <w:rsid w:val="000D4F9C"/>
    <w:rsid w:val="000D5849"/>
    <w:rsid w:val="000E22C2"/>
    <w:rsid w:val="000F4006"/>
    <w:rsid w:val="000F6339"/>
    <w:rsid w:val="0010562C"/>
    <w:rsid w:val="0011015E"/>
    <w:rsid w:val="00117751"/>
    <w:rsid w:val="00134277"/>
    <w:rsid w:val="001379E9"/>
    <w:rsid w:val="00152E53"/>
    <w:rsid w:val="0017224B"/>
    <w:rsid w:val="0019654D"/>
    <w:rsid w:val="001972AA"/>
    <w:rsid w:val="001A07FF"/>
    <w:rsid w:val="001A712A"/>
    <w:rsid w:val="001B6238"/>
    <w:rsid w:val="001C36E3"/>
    <w:rsid w:val="001D3630"/>
    <w:rsid w:val="001E11E6"/>
    <w:rsid w:val="001F279B"/>
    <w:rsid w:val="0020344A"/>
    <w:rsid w:val="00204D34"/>
    <w:rsid w:val="002057C5"/>
    <w:rsid w:val="00206F7C"/>
    <w:rsid w:val="00257279"/>
    <w:rsid w:val="00263D57"/>
    <w:rsid w:val="00272DC8"/>
    <w:rsid w:val="0028199D"/>
    <w:rsid w:val="00295654"/>
    <w:rsid w:val="002B6AA9"/>
    <w:rsid w:val="002D38A5"/>
    <w:rsid w:val="002E4ACD"/>
    <w:rsid w:val="00301980"/>
    <w:rsid w:val="003029B0"/>
    <w:rsid w:val="00326743"/>
    <w:rsid w:val="0033136E"/>
    <w:rsid w:val="00364F02"/>
    <w:rsid w:val="00366655"/>
    <w:rsid w:val="0037088D"/>
    <w:rsid w:val="00372F39"/>
    <w:rsid w:val="00374F26"/>
    <w:rsid w:val="0038474A"/>
    <w:rsid w:val="003A05EC"/>
    <w:rsid w:val="003A4EA8"/>
    <w:rsid w:val="003B1B21"/>
    <w:rsid w:val="003D703F"/>
    <w:rsid w:val="003E00F5"/>
    <w:rsid w:val="003F115E"/>
    <w:rsid w:val="003F2CAA"/>
    <w:rsid w:val="003F6F43"/>
    <w:rsid w:val="00400D51"/>
    <w:rsid w:val="00412C0E"/>
    <w:rsid w:val="0041584F"/>
    <w:rsid w:val="004202C7"/>
    <w:rsid w:val="004310FB"/>
    <w:rsid w:val="0044733A"/>
    <w:rsid w:val="00450921"/>
    <w:rsid w:val="00461ADD"/>
    <w:rsid w:val="00481F83"/>
    <w:rsid w:val="0048496D"/>
    <w:rsid w:val="00492C30"/>
    <w:rsid w:val="004937CF"/>
    <w:rsid w:val="004A49F0"/>
    <w:rsid w:val="004B2099"/>
    <w:rsid w:val="004B3F90"/>
    <w:rsid w:val="004C3B89"/>
    <w:rsid w:val="004D0421"/>
    <w:rsid w:val="004D7528"/>
    <w:rsid w:val="004F246C"/>
    <w:rsid w:val="00506184"/>
    <w:rsid w:val="00522F64"/>
    <w:rsid w:val="00532660"/>
    <w:rsid w:val="005627E0"/>
    <w:rsid w:val="005657DC"/>
    <w:rsid w:val="00591350"/>
    <w:rsid w:val="00597ABE"/>
    <w:rsid w:val="005B55B6"/>
    <w:rsid w:val="005C74FB"/>
    <w:rsid w:val="005E5386"/>
    <w:rsid w:val="00601E71"/>
    <w:rsid w:val="00605C0A"/>
    <w:rsid w:val="00606860"/>
    <w:rsid w:val="00610D27"/>
    <w:rsid w:val="00612DF8"/>
    <w:rsid w:val="00622139"/>
    <w:rsid w:val="00622F2B"/>
    <w:rsid w:val="006267A2"/>
    <w:rsid w:val="006349A9"/>
    <w:rsid w:val="006613F4"/>
    <w:rsid w:val="0067212D"/>
    <w:rsid w:val="00683DA4"/>
    <w:rsid w:val="006A383C"/>
    <w:rsid w:val="006B2EEC"/>
    <w:rsid w:val="006E01D3"/>
    <w:rsid w:val="006F0B2B"/>
    <w:rsid w:val="00700F57"/>
    <w:rsid w:val="00703CE3"/>
    <w:rsid w:val="00717E52"/>
    <w:rsid w:val="00740860"/>
    <w:rsid w:val="00754D21"/>
    <w:rsid w:val="00764F80"/>
    <w:rsid w:val="00776392"/>
    <w:rsid w:val="0078470B"/>
    <w:rsid w:val="007D66A7"/>
    <w:rsid w:val="007E0056"/>
    <w:rsid w:val="007E10E1"/>
    <w:rsid w:val="007E1CA6"/>
    <w:rsid w:val="007E7679"/>
    <w:rsid w:val="0080106A"/>
    <w:rsid w:val="00805132"/>
    <w:rsid w:val="00821C62"/>
    <w:rsid w:val="00822EFE"/>
    <w:rsid w:val="00830EB3"/>
    <w:rsid w:val="00862ACC"/>
    <w:rsid w:val="008651F9"/>
    <w:rsid w:val="0086723C"/>
    <w:rsid w:val="00894398"/>
    <w:rsid w:val="00895017"/>
    <w:rsid w:val="00896C2C"/>
    <w:rsid w:val="008A652E"/>
    <w:rsid w:val="008B123E"/>
    <w:rsid w:val="008C2F8C"/>
    <w:rsid w:val="008C4D19"/>
    <w:rsid w:val="008D0730"/>
    <w:rsid w:val="008E0F46"/>
    <w:rsid w:val="008F5B4D"/>
    <w:rsid w:val="009260BE"/>
    <w:rsid w:val="009366DD"/>
    <w:rsid w:val="009677D7"/>
    <w:rsid w:val="009741DC"/>
    <w:rsid w:val="00985C69"/>
    <w:rsid w:val="009947C0"/>
    <w:rsid w:val="009A7DD3"/>
    <w:rsid w:val="009C125C"/>
    <w:rsid w:val="009D5420"/>
    <w:rsid w:val="009E10FF"/>
    <w:rsid w:val="00A018FF"/>
    <w:rsid w:val="00A161D0"/>
    <w:rsid w:val="00A202CC"/>
    <w:rsid w:val="00A31AEA"/>
    <w:rsid w:val="00A3429F"/>
    <w:rsid w:val="00A35D98"/>
    <w:rsid w:val="00A41A5B"/>
    <w:rsid w:val="00A50EFE"/>
    <w:rsid w:val="00A7768A"/>
    <w:rsid w:val="00A809DC"/>
    <w:rsid w:val="00A82E79"/>
    <w:rsid w:val="00A86F96"/>
    <w:rsid w:val="00A877E0"/>
    <w:rsid w:val="00A92790"/>
    <w:rsid w:val="00AA22A2"/>
    <w:rsid w:val="00AB1513"/>
    <w:rsid w:val="00AB6E87"/>
    <w:rsid w:val="00AC7BA4"/>
    <w:rsid w:val="00AD0166"/>
    <w:rsid w:val="00AF2004"/>
    <w:rsid w:val="00B0107C"/>
    <w:rsid w:val="00B2073D"/>
    <w:rsid w:val="00B267F9"/>
    <w:rsid w:val="00B30B5A"/>
    <w:rsid w:val="00B32857"/>
    <w:rsid w:val="00B3689B"/>
    <w:rsid w:val="00B4461A"/>
    <w:rsid w:val="00B52CC6"/>
    <w:rsid w:val="00B52E9B"/>
    <w:rsid w:val="00B76569"/>
    <w:rsid w:val="00B948BA"/>
    <w:rsid w:val="00BB47CF"/>
    <w:rsid w:val="00BD49A7"/>
    <w:rsid w:val="00BD6D09"/>
    <w:rsid w:val="00BE67A4"/>
    <w:rsid w:val="00BF0627"/>
    <w:rsid w:val="00BF4BD0"/>
    <w:rsid w:val="00C05819"/>
    <w:rsid w:val="00C204FB"/>
    <w:rsid w:val="00C5120D"/>
    <w:rsid w:val="00C83E5A"/>
    <w:rsid w:val="00CB5B75"/>
    <w:rsid w:val="00CD350F"/>
    <w:rsid w:val="00CE78B2"/>
    <w:rsid w:val="00CF438B"/>
    <w:rsid w:val="00D22E98"/>
    <w:rsid w:val="00D3312B"/>
    <w:rsid w:val="00D364E9"/>
    <w:rsid w:val="00D413CE"/>
    <w:rsid w:val="00D461D8"/>
    <w:rsid w:val="00D50351"/>
    <w:rsid w:val="00D76533"/>
    <w:rsid w:val="00D7740D"/>
    <w:rsid w:val="00D84136"/>
    <w:rsid w:val="00D917EC"/>
    <w:rsid w:val="00D93CFA"/>
    <w:rsid w:val="00DA67CF"/>
    <w:rsid w:val="00DC7E29"/>
    <w:rsid w:val="00DD2CCA"/>
    <w:rsid w:val="00DF4237"/>
    <w:rsid w:val="00E05B7D"/>
    <w:rsid w:val="00E12688"/>
    <w:rsid w:val="00E221C5"/>
    <w:rsid w:val="00E253E9"/>
    <w:rsid w:val="00E256AB"/>
    <w:rsid w:val="00E26983"/>
    <w:rsid w:val="00E31054"/>
    <w:rsid w:val="00E418CF"/>
    <w:rsid w:val="00E477E9"/>
    <w:rsid w:val="00E63524"/>
    <w:rsid w:val="00E65509"/>
    <w:rsid w:val="00E769DD"/>
    <w:rsid w:val="00E76CA2"/>
    <w:rsid w:val="00E81F26"/>
    <w:rsid w:val="00E90751"/>
    <w:rsid w:val="00E92309"/>
    <w:rsid w:val="00E96BA5"/>
    <w:rsid w:val="00EA438B"/>
    <w:rsid w:val="00EC1D23"/>
    <w:rsid w:val="00ED116B"/>
    <w:rsid w:val="00EF16EA"/>
    <w:rsid w:val="00EF56DC"/>
    <w:rsid w:val="00F01FE8"/>
    <w:rsid w:val="00F02B86"/>
    <w:rsid w:val="00F02FAF"/>
    <w:rsid w:val="00F04817"/>
    <w:rsid w:val="00F07009"/>
    <w:rsid w:val="00F24D36"/>
    <w:rsid w:val="00F35427"/>
    <w:rsid w:val="00F43E98"/>
    <w:rsid w:val="00F52AFF"/>
    <w:rsid w:val="00F66812"/>
    <w:rsid w:val="00F7684B"/>
    <w:rsid w:val="00F77068"/>
    <w:rsid w:val="00F91CE2"/>
    <w:rsid w:val="00FA7100"/>
    <w:rsid w:val="00FC412F"/>
    <w:rsid w:val="00FD04D2"/>
    <w:rsid w:val="00FE55F6"/>
    <w:rsid w:val="00FF7533"/>
    <w:rsid w:val="0D4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04D54"/>
  <w15:chartTrackingRefBased/>
  <w15:docId w15:val="{4BC82A91-A9DA-4E20-80BA-6D4819A6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8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9947C0"/>
    <w:pPr>
      <w:spacing w:before="200"/>
      <w:outlineLvl w:val="2"/>
    </w:pPr>
    <w:rPr>
      <w:rFonts w:ascii="Optima LT" w:eastAsia="Times New Roman" w:hAnsi="Optima LT" w:cs="Times New Roman"/>
      <w:b/>
      <w:bCs/>
      <w:color w:val="auto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5819"/>
    <w:pPr>
      <w:tabs>
        <w:tab w:val="left" w:pos="-1440"/>
        <w:tab w:val="left" w:pos="-720"/>
        <w:tab w:val="left" w:pos="0"/>
        <w:tab w:val="left" w:pos="1008"/>
        <w:tab w:val="left" w:pos="1872"/>
        <w:tab w:val="left" w:pos="6192"/>
      </w:tabs>
      <w:suppressAutoHyphens/>
      <w:ind w:left="1008" w:hanging="1008"/>
      <w:jc w:val="both"/>
    </w:pPr>
    <w:rPr>
      <w:spacing w:val="-3"/>
    </w:rPr>
  </w:style>
  <w:style w:type="character" w:customStyle="1" w:styleId="BodyTextIndentChar">
    <w:name w:val="Body Text Indent Char"/>
    <w:basedOn w:val="DefaultParagraphFont"/>
    <w:link w:val="BodyTextIndent"/>
    <w:rsid w:val="00C05819"/>
    <w:rPr>
      <w:rFonts w:ascii="Times New Roman" w:eastAsia="Times New Roman" w:hAnsi="Times New Roman" w:cs="Times New Roman"/>
      <w:spacing w:val="-3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477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947C0"/>
    <w:rPr>
      <w:rFonts w:ascii="Optima LT" w:eastAsia="Times New Roman" w:hAnsi="Optima LT" w:cs="Times New Roman"/>
      <w:b/>
      <w:bCs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7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nhideWhenUsed/>
    <w:rsid w:val="002956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9565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5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65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E2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D413C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267F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B267F9"/>
    <w:rPr>
      <w:b/>
      <w:bCs/>
    </w:rPr>
  </w:style>
  <w:style w:type="character" w:customStyle="1" w:styleId="icontact">
    <w:name w:val="i_contact"/>
    <w:rsid w:val="001B6238"/>
  </w:style>
  <w:style w:type="character" w:customStyle="1" w:styleId="Heading5Char">
    <w:name w:val="Heading 5 Char"/>
    <w:basedOn w:val="DefaultParagraphFont"/>
    <w:link w:val="Heading5"/>
    <w:uiPriority w:val="9"/>
    <w:semiHidden/>
    <w:rsid w:val="007D66A7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/>
    </w:rPr>
  </w:style>
  <w:style w:type="character" w:styleId="PageNumber">
    <w:name w:val="page number"/>
    <w:basedOn w:val="DefaultParagraphFont"/>
    <w:rsid w:val="000A13A6"/>
  </w:style>
  <w:style w:type="character" w:styleId="PlaceholderText">
    <w:name w:val="Placeholder Text"/>
    <w:basedOn w:val="DefaultParagraphFont"/>
    <w:uiPriority w:val="99"/>
    <w:rsid w:val="008A652E"/>
    <w:rPr>
      <w:rFonts w:ascii="Arial" w:hAnsi="Arial"/>
      <w:color w:val="666666"/>
      <w:sz w:val="22"/>
    </w:rPr>
  </w:style>
  <w:style w:type="paragraph" w:customStyle="1" w:styleId="Default">
    <w:name w:val="Default"/>
    <w:rsid w:val="00B30B5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10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llis\AppData\Local\Temp\6\~dgBUTPG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41C5A35E99418DB9E01C422284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B60E2-70D6-4190-B882-A8BBAEAB2DEE}"/>
      </w:docPartPr>
      <w:docPartBody>
        <w:p w:rsidR="00B4461A" w:rsidRDefault="00B4461A">
          <w:r w:rsidRPr="00D324BE">
            <w:rPr>
              <w:rStyle w:val="PlaceholderText"/>
            </w:rPr>
            <w:t>Sharedo ContentBlock: * ATB Letter Header</w:t>
          </w:r>
        </w:p>
      </w:docPartBody>
    </w:docPart>
    <w:docPart>
      <w:docPartPr>
        <w:name w:val="85B97B75818642C4AE3F36BD84421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9ED7-3C9B-49C6-9A03-5BDE336A1ADC}"/>
      </w:docPartPr>
      <w:docPartBody>
        <w:p w:rsidR="00B4461A" w:rsidRDefault="00B4461A">
          <w:r w:rsidRPr="00D324BE">
            <w:rPr>
              <w:rStyle w:val="PlaceholderText"/>
            </w:rPr>
            <w:t>Sharedo ContentBlock: * ATB Letter Footer</w:t>
          </w:r>
        </w:p>
      </w:docPartBody>
    </w:docPart>
    <w:docPart>
      <w:docPartPr>
        <w:name w:val="C078185FA4F648D29C618CEF3C42B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4A407-88D2-4ABB-A4DF-6112B198BBB9}"/>
      </w:docPartPr>
      <w:docPartBody>
        <w:p w:rsidR="00612DF8" w:rsidRDefault="00612DF8">
          <w:r w:rsidRPr="00C213AF">
            <w:rPr>
              <w:rStyle w:val="PlaceholderText"/>
            </w:rPr>
            <w:t>Sharedo Tag: document.activity.createdDate.utc.value!q?format=dd+MMMM+yyyy+</w:t>
          </w:r>
        </w:p>
      </w:docPartBody>
    </w:docPart>
    <w:docPart>
      <w:docPartPr>
        <w:name w:val="9EAA2C45CDC2424291EE9E99207EF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ABFFD-FC32-4D94-A199-C1940E4B5503}"/>
      </w:docPartPr>
      <w:docPartBody>
        <w:p w:rsidR="00B52CC6" w:rsidRDefault="00B52CC6">
          <w:r w:rsidRPr="00C47604">
            <w:rPr>
              <w:rStyle w:val="PlaceholderText"/>
            </w:rPr>
            <w:t>Sharedo ContentBlock: * ATB Top</w:t>
          </w:r>
        </w:p>
      </w:docPartBody>
    </w:docPart>
    <w:docPart>
      <w:docPartPr>
        <w:name w:val="67A5AF9D58E64EE0B8127E8EE67E5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43942-5634-4363-977B-5172E4D30806}"/>
      </w:docPartPr>
      <w:docPartBody>
        <w:p w:rsidR="002E6418" w:rsidRDefault="00862ACC">
          <w:r w:rsidRPr="007A2D1D">
            <w:rPr>
              <w:rStyle w:val="PlaceholderText"/>
            </w:rPr>
            <w:t>Sharedo Tag: context.roles.matter-owner.ods.name</w:t>
          </w:r>
        </w:p>
      </w:docPartBody>
    </w:docPart>
    <w:docPart>
      <w:docPartPr>
        <w:name w:val="CF0781DC0682416D8413CBA5E82DC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7894-6CED-4284-A5DE-E16ADD2DB69D}"/>
      </w:docPartPr>
      <w:docPartBody>
        <w:p w:rsidR="002E6418" w:rsidRDefault="00862ACC">
          <w:r w:rsidRPr="007A2D1D">
            <w:rPr>
              <w:rStyle w:val="PlaceholderText"/>
            </w:rPr>
            <w:t>Sharedo Section: PositiveDeterm</w:t>
          </w:r>
        </w:p>
      </w:docPartBody>
    </w:docPart>
    <w:docPart>
      <w:docPartPr>
        <w:name w:val="02555ECC1E2746889FEB3DCF5884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FC9-9B09-40FD-AB28-76501A0241A2}"/>
      </w:docPartPr>
      <w:docPartBody>
        <w:p w:rsidR="002E6418" w:rsidRDefault="00862ACC">
          <w:r w:rsidRPr="007A2D1D">
            <w:rPr>
              <w:rStyle w:val="PlaceholderText"/>
            </w:rPr>
            <w:t>Sharedo Section: NegativeDeterm</w:t>
          </w:r>
        </w:p>
      </w:docPartBody>
    </w:docPart>
    <w:docPart>
      <w:docPartPr>
        <w:name w:val="6D0346B86E8B47139319023A8EA49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3D675-D945-4C05-A90F-6D5FDC8FE29E}"/>
      </w:docPartPr>
      <w:docPartBody>
        <w:p w:rsidR="002E6418" w:rsidRDefault="00862ACC">
          <w:r w:rsidRPr="007A2D1D">
            <w:rPr>
              <w:rStyle w:val="PlaceholderText"/>
            </w:rPr>
            <w:t>Sharedo Section: CourtProceed</w:t>
          </w:r>
        </w:p>
      </w:docPartBody>
    </w:docPart>
    <w:docPart>
      <w:docPartPr>
        <w:name w:val="A6861B4B402F496796C6D46927632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C893-F67F-4AC8-B480-AAD58C87F822}"/>
      </w:docPartPr>
      <w:docPartBody>
        <w:p w:rsidR="002E6418" w:rsidRDefault="00862ACC" w:rsidP="00862ACC">
          <w:pPr>
            <w:pStyle w:val="A6861B4B402F496796C6D46927632643"/>
          </w:pPr>
          <w:r w:rsidRPr="00C47604">
            <w:rPr>
              <w:rStyle w:val="PlaceholderText"/>
            </w:rPr>
            <w:t>Sharedo ContentBlock: * ATB Signoff</w:t>
          </w:r>
        </w:p>
      </w:docPartBody>
    </w:docPart>
    <w:docPart>
      <w:docPartPr>
        <w:name w:val="4EF7D8FBA3604A5E8A0083AF13976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7F615-C6C1-452E-BAFC-BDB4C001CE0E}"/>
      </w:docPartPr>
      <w:docPartBody>
        <w:p w:rsidR="002E6418" w:rsidRDefault="00862ACC">
          <w:r w:rsidRPr="007A2D1D">
            <w:rPr>
              <w:rStyle w:val="PlaceholderText"/>
            </w:rPr>
            <w:t>Sharedo Tag: document.questionnaire.dateDetermination!q?format=d+MMMM+yyyy</w:t>
          </w:r>
        </w:p>
      </w:docPartBody>
    </w:docPart>
    <w:docPart>
      <w:docPartPr>
        <w:name w:val="CDBFCEB06771472E8DF828D96464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1B3E-2A40-4742-825D-F67985E04DAF}"/>
      </w:docPartPr>
      <w:docPartBody>
        <w:p w:rsidR="002E6418" w:rsidRDefault="00862ACC">
          <w:r w:rsidRPr="007A2D1D">
            <w:rPr>
              <w:rStyle w:val="PlaceholderText"/>
            </w:rPr>
            <w:t>Sharedo Tag: document.questionnaire.aFCADetermination</w:t>
          </w:r>
        </w:p>
      </w:docPartBody>
    </w:docPart>
    <w:docPart>
      <w:docPartPr>
        <w:name w:val="E1B1FE50A4994377AA5F2B8F06BD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6D164-0588-4C00-88F3-04819EDE571A}"/>
      </w:docPartPr>
      <w:docPartBody>
        <w:p w:rsidR="002E6418" w:rsidRDefault="00862ACC">
          <w:r w:rsidRPr="007A2D1D">
            <w:rPr>
              <w:rStyle w:val="PlaceholderText"/>
            </w:rPr>
            <w:t>Sharedo Tag: document.questionnaire.aFCADetermination</w:t>
          </w:r>
        </w:p>
      </w:docPartBody>
    </w:docPart>
    <w:docPart>
      <w:docPartPr>
        <w:name w:val="B2DA62F3FE2249F59DFA0ED25C285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783D0-E05A-4306-AB91-F1D9FA00D35F}"/>
      </w:docPartPr>
      <w:docPartBody>
        <w:p w:rsidR="002E6418" w:rsidRDefault="00862ACC" w:rsidP="00862ACC">
          <w:pPr>
            <w:pStyle w:val="B2DA62F3FE2249F59DFA0ED25C285AE0"/>
          </w:pPr>
          <w:r w:rsidRPr="007A2D1D">
            <w:rPr>
              <w:rStyle w:val="PlaceholderText"/>
            </w:rPr>
            <w:t>Sharedo Tag: document.questionnaire.dateDetermination!q?format=d+MMMM+yyyy</w:t>
          </w:r>
        </w:p>
      </w:docPartBody>
    </w:docPart>
    <w:docPart>
      <w:docPartPr>
        <w:name w:val="61E7F5EC34D540CAB014E97D1D6D6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7A85A-EE28-43EA-88EA-397775D65653}"/>
      </w:docPartPr>
      <w:docPartBody>
        <w:p w:rsidR="00CD350F" w:rsidRDefault="00CD350F">
          <w:r w:rsidRPr="00A875D2">
            <w:rPr>
              <w:rStyle w:val="PlaceholderText"/>
            </w:rPr>
            <w:t>Sharedo Tag: document.questionnaire.dateReqBy!q?format=d+MMMM+yyyy</w:t>
          </w:r>
        </w:p>
      </w:docPartBody>
    </w:docPart>
    <w:docPart>
      <w:docPartPr>
        <w:name w:val="BFD576CE10EE484BA0874EDF9CF40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0EB6D-FD08-4761-8102-22367CB780A0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  <w:docPart>
      <w:docPartPr>
        <w:name w:val="0CA0A645D6FD44D6BE1B162599281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38480-984B-4F50-BA3A-01270F85C43E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  <w:docPart>
      <w:docPartPr>
        <w:name w:val="2BE355ED2D0046798C8A4037122C0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9A35-D985-4FB0-BCBB-12BEFE226DFC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  <w:docPart>
      <w:docPartPr>
        <w:name w:val="4E29758A1B044D53ADDEA2BCF7DA0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7142-8662-4616-84A3-615CA62B3F60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  <w:docPart>
      <w:docPartPr>
        <w:name w:val="254A17B5735B44969B3CF3B3653A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94A41-ED43-4E3E-9B1F-7E20DE80F5C8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  <w:docPart>
      <w:docPartPr>
        <w:name w:val="1C1EC188DBAC40E189C1D73262607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913EE-CA16-42DD-AF0A-4A6BC1E25BC9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  <w:docPart>
      <w:docPartPr>
        <w:name w:val="1233915059744BAB8C89F55470584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A264B-C600-4E5F-9101-51B4939BF2ED}"/>
      </w:docPartPr>
      <w:docPartBody>
        <w:p w:rsidR="00821C62" w:rsidRDefault="00821C62">
          <w:r w:rsidRPr="00C7404E">
            <w:rPr>
              <w:rStyle w:val="PlaceholderText"/>
            </w:rPr>
            <w:t>Sharedo Tag: context.roles.superannuation-fund.ods.name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tima LT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1A"/>
    <w:rsid w:val="00065CD4"/>
    <w:rsid w:val="0006773C"/>
    <w:rsid w:val="0007471D"/>
    <w:rsid w:val="000913EE"/>
    <w:rsid w:val="0028199D"/>
    <w:rsid w:val="002B46AF"/>
    <w:rsid w:val="002E6418"/>
    <w:rsid w:val="00301980"/>
    <w:rsid w:val="003733D0"/>
    <w:rsid w:val="00374F26"/>
    <w:rsid w:val="00612DF8"/>
    <w:rsid w:val="00821C62"/>
    <w:rsid w:val="00862ACC"/>
    <w:rsid w:val="009F3F64"/>
    <w:rsid w:val="00AC5877"/>
    <w:rsid w:val="00B4461A"/>
    <w:rsid w:val="00B52CC6"/>
    <w:rsid w:val="00CD350F"/>
    <w:rsid w:val="00CF438B"/>
    <w:rsid w:val="00E20DD7"/>
    <w:rsid w:val="00E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5877"/>
    <w:rPr>
      <w:rFonts w:ascii="Arial" w:hAnsi="Arial"/>
      <w:color w:val="666666"/>
      <w:sz w:val="22"/>
    </w:rPr>
  </w:style>
  <w:style w:type="paragraph" w:customStyle="1" w:styleId="A6861B4B402F496796C6D46927632643">
    <w:name w:val="A6861B4B402F496796C6D46927632643"/>
    <w:rsid w:val="00862ACC"/>
    <w:pPr>
      <w:spacing w:line="259" w:lineRule="auto"/>
    </w:pPr>
    <w:rPr>
      <w:sz w:val="22"/>
      <w:szCs w:val="22"/>
    </w:rPr>
  </w:style>
  <w:style w:type="paragraph" w:customStyle="1" w:styleId="B2DA62F3FE2249F59DFA0ED25C285AE0">
    <w:name w:val="B2DA62F3FE2249F59DFA0ED25C285AE0"/>
    <w:rsid w:val="00862ACC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97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B051B2-BA50-456E-B746-D7AC97952C23}">
  <we:reference id="wa200003450" version="1.1.0.0" store="en-GB" storeType="OMEX"/>
  <we:alternateReferences>
    <we:reference id="wa200003450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haredo.autodoc xmlns="http://schemas.sharedo.co.uk/autodoc/v1" version="v2">
  <contentControls>
    <contentControl contentControlId="1915201087">
      <type>ContentBlock</type>
      <systemName>atb-letter-header</systemName>
      <label>* ATB Letter Header</label>
      <displayRuleId/>
      <contentControls/>
    </contentControl>
    <contentControl contentControlId="-301007263">
      <type>ContentBlock</type>
      <systemName>atb-letter-footer</systemName>
      <label>* ATB Letter Footer</label>
      <displayRuleId/>
      <contentControls/>
    </contentControl>
    <contentControl contentControlId="-239247582">
      <type>Tag</type>
      <systemName>document.activity.createdDate.utc.value!q?format=dd+MMMM+yyyy+</systemName>
      <displayRuleId/>
      <contentControls/>
    </contentControl>
    <contentControl contentControlId="1711692196">
      <type>ContentBlock</type>
      <systemName>atb-top-instruction</systemName>
      <label>* ATB Top</label>
      <displayRuleId/>
      <contentControls/>
    </contentControl>
    <contentControl contentControlId="-1042207841">
      <type>ContentBlock</type>
      <systemName>atb-signoff-instruction</systemName>
      <label>* ATB Signoff</label>
      <displayRuleId/>
      <contentControls/>
    </contentControl>
    <contentControl contentControlId="-325752201">
      <type>Tag</type>
      <systemName>context.roles.matter-owner.ods.name</systemName>
      <displayRuleId/>
      <contentControls/>
    </contentControl>
    <contentControl contentControlId="-1739847664">
      <type>Section</type>
      <systemName>PositiveDeterm</systemName>
      <displayRuleId>4b33365e-3d85-4bd2-81c0-634d44ed566a</displayRuleId>
      <contentControls>
        <contentControl contentControlId="1788537951">
          <type>Tag</type>
          <systemName>document.questionnaire.aFCADetermination</systemName>
          <displayRuleId/>
          <contentControls/>
        </contentControl>
        <contentControl contentControlId="1443726350">
          <type>Tag</type>
          <systemName>context.roles.superannuation-fund.ods.name</systemName>
          <displayRuleId/>
          <contentControls/>
        </contentControl>
        <contentControl contentControlId="1105008459">
          <type>Tag</type>
          <systemName>context.roles.superannuation-fund.ods.name</systemName>
          <displayRuleId/>
          <contentControls/>
        </contentControl>
      </contentControls>
    </contentControl>
    <contentControl contentControlId="1893468306">
      <type>Section</type>
      <systemName>NegativeDeterm</systemName>
      <displayRuleId>2c74f7ae-0415-407b-9a3a-9c3e253f1096</displayRuleId>
      <contentControls>
        <contentControl contentControlId="-1019551541">
          <type>Tag</type>
          <systemName>context.roles.superannuation-fund.ods.name</systemName>
          <displayRuleId/>
          <contentControls/>
        </contentControl>
      </contentControls>
    </contentControl>
    <contentControl contentControlId="861009334">
      <type>Section</type>
      <systemName>CourtProceed</systemName>
      <displayRuleId>ab1daaca-1f81-46c9-b510-e0893c4caf9f</displayRuleId>
      <contentControls>
        <contentControl contentControlId="-473833944">
          <type>Tag</type>
          <systemName>context.roles.superannuation-fund.ods.name</systemName>
          <displayRuleId/>
          <contentControls/>
        </contentControl>
        <contentControl contentControlId="-358899483">
          <type>Tag</type>
          <systemName>context.roles.superannuation-fund.ods.name</systemName>
          <displayRuleId/>
          <contentControls/>
        </contentControl>
      </contentControls>
    </contentControl>
    <contentControl contentControlId="-1907214621">
      <type>Tag</type>
      <systemName>document.questionnaire.dateDetermination!q?format=d+MMMM+yyyy</systemName>
      <displayRuleId/>
      <contentControls/>
    </contentControl>
    <contentControl contentControlId="-2102330852">
      <type>Tag</type>
      <systemName>document.questionnaire.aFCADetermination</systemName>
      <displayRuleId/>
      <contentControls/>
    </contentControl>
    <contentControl contentControlId="-678419417">
      <type>Tag</type>
      <systemName>document.questionnaire.dateDetermination!q?format=d+MMMM+yyyy</systemName>
      <displayRuleId/>
      <contentControls/>
    </contentControl>
    <contentControl contentControlId="-1630082238">
      <type>Tag</type>
      <systemName>document.questionnaire.dateReqBy!q?format=d+MMMM+yyyy</systemName>
      <displayRuleId/>
      <contentControls/>
    </contentControl>
    <contentControl contentControlId="500161210">
      <type>Tag</type>
      <systemName>context.roles.superannuation-fund.ods.name</systemName>
      <displayRuleId/>
      <contentControls/>
    </contentControl>
    <contentControl contentControlId="-775322505">
      <type>Tag</type>
      <systemName>context.roles.superannuation-fund.ods.name</systemName>
      <displayRuleId/>
      <contentControls/>
    </contentControl>
  </contentControls>
  <businessRules>
    <businessRule id="ab1daaca-1f81-46c9-b510-e0893c4caf9f">
      <name>CourtProceed</name>
      <expression>document.questionnaire.optionParas.id = 500005320</expression>
    </businessRule>
    <businessRule id="2c74f7ae-0415-407b-9a3a-9c3e253f1096">
      <name>NegativeDeterm</name>
      <expression>document.questionnaire.optionParas.id = 500005319</expression>
    </businessRule>
    <businessRule id="4b33365e-3d85-4bd2-81c0-634d44ed566a">
      <name>PositiveDeterm</name>
      <expression>document.questionnaire.optionParas.id = 500005318</expression>
    </businessRule>
  </businessRules>
</sharedo.autodoc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8807271CB0C428294AC1736B678C7" ma:contentTypeVersion="3" ma:contentTypeDescription="Create a new document." ma:contentTypeScope="" ma:versionID="85ef5b53ba5ce9c9d06d8ffc9a4cff6b">
  <xsd:schema xmlns:xsd="http://www.w3.org/2001/XMLSchema" xmlns:xs="http://www.w3.org/2001/XMLSchema" xmlns:p="http://schemas.microsoft.com/office/2006/metadata/properties" xmlns:ns2="a27406a5-3fa6-4d1a-9b65-1fb2600c0660" targetNamespace="http://schemas.microsoft.com/office/2006/metadata/properties" ma:root="true" ma:fieldsID="63c5d0bf29342e24acb942cab680e1ba" ns2:_="">
    <xsd:import namespace="a27406a5-3fa6-4d1a-9b65-1fb2600c06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06a5-3fa6-4d1a-9b65-1fb2600c0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2DA5-2EAD-4319-8E9D-03AFB46EA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523DE3-6012-42DD-B601-BC19F23DC6B4}">
  <ds:schemaRefs>
    <ds:schemaRef ds:uri="http://schemas.sharedo.co.uk/autodoc/v1"/>
  </ds:schemaRefs>
</ds:datastoreItem>
</file>

<file path=customXml/itemProps3.xml><?xml version="1.0" encoding="utf-8"?>
<ds:datastoreItem xmlns:ds="http://schemas.openxmlformats.org/officeDocument/2006/customXml" ds:itemID="{1CD38A6B-6632-4FD9-9978-75CE925E8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406a5-3fa6-4d1a-9b65-1fb2600c0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4A004C-B152-4CD5-AFA9-F4488DC251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~dgBUTPGE2</Template>
  <TotalTime>11</TotalTime>
  <Pages>1</Pages>
  <Words>511</Words>
  <Characters>2445</Characters>
  <Application>Microsoft Office Word</Application>
  <DocSecurity>0</DocSecurity>
  <Lines>44</Lines>
  <Paragraphs>22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Willis</dc:creator>
  <cp:keywords/>
  <cp:lastModifiedBy>Rebecca Painter</cp:lastModifiedBy>
  <cp:revision>24</cp:revision>
  <cp:lastPrinted>2020-11-30T22:54:00Z</cp:lastPrinted>
  <dcterms:created xsi:type="dcterms:W3CDTF">2024-12-18T21:24:00Z</dcterms:created>
  <dcterms:modified xsi:type="dcterms:W3CDTF">2025-09-04T01:52:00Z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TY_DOCGEN">
    <vt:lpwstr>YES</vt:lpwstr>
  </property>
  <property fmtid="{D5CDD505-2E9C-101B-9397-08002B2CF9AE}" pid="3" name="AFTY_DOCGEN_INSERTDOCDELETEEMPTYPARA">
    <vt:lpwstr>YES</vt:lpwstr>
  </property>
  <property fmtid="{D5CDD505-2E9C-101B-9397-08002B2CF9AE}" pid="4" name="AFTY_DOCGEN_INSERTDOCMODE">
    <vt:lpwstr>2</vt:lpwstr>
  </property>
  <property fmtid="{D5CDD505-2E9C-101B-9397-08002B2CF9AE}" pid="5" name="Custom1">
    <vt:lpwstr>DUCD001</vt:lpwstr>
  </property>
  <property fmtid="{D5CDD505-2E9C-101B-9397-08002B2CF9AE}" pid="6" name="Custom2">
    <vt:lpwstr>311259</vt:lpwstr>
  </property>
  <property fmtid="{D5CDD505-2E9C-101B-9397-08002B2CF9AE}" pid="7" name="DEF_DM_DESCRIPTION">
    <vt:lpwstr>Letter to  Mr Donald Duck</vt:lpwstr>
  </property>
  <property fmtid="{D5CDD505-2E9C-101B-9397-08002B2CF9AE}" pid="8" name="DEF_DM_TYPE">
    <vt:lpwstr>Correspondence and memos|Letters</vt:lpwstr>
  </property>
  <property fmtid="{D5CDD505-2E9C-101B-9397-08002B2CF9AE}" pid="9" name="DM_AFTYDOCID">
    <vt:i4>0</vt:i4>
  </property>
  <property fmtid="{D5CDD505-2E9C-101B-9397-08002B2CF9AE}" pid="10" name="DM_AUTHOR">
    <vt:lpwstr>AG</vt:lpwstr>
  </property>
  <property fmtid="{D5CDD505-2E9C-101B-9397-08002B2CF9AE}" pid="11" name="DM_BILL_ID">
    <vt:i4>0</vt:i4>
  </property>
  <property fmtid="{D5CDD505-2E9C-101B-9397-08002B2CF9AE}" pid="12" name="DM_CATEGORY_ID">
    <vt:i4>1</vt:i4>
  </property>
  <property fmtid="{D5CDD505-2E9C-101B-9397-08002B2CF9AE}" pid="13" name="DM_CLIENT">
    <vt:lpwstr>DUCD001</vt:lpwstr>
  </property>
  <property fmtid="{D5CDD505-2E9C-101B-9397-08002B2CF9AE}" pid="14" name="DM_DESCRIPTION">
    <vt:lpwstr>Letter to client Blank</vt:lpwstr>
  </property>
  <property fmtid="{D5CDD505-2E9C-101B-9397-08002B2CF9AE}" pid="15" name="DM_MATTER">
    <vt:lpwstr>311259</vt:lpwstr>
  </property>
  <property fmtid="{D5CDD505-2E9C-101B-9397-08002B2CF9AE}" pid="16" name="DM_OPERATOR">
    <vt:lpwstr>LW</vt:lpwstr>
  </property>
  <property fmtid="{D5CDD505-2E9C-101B-9397-08002B2CF9AE}" pid="17" name="DM_PHONEBOOK">
    <vt:lpwstr>Duck, Donald Goofy</vt:lpwstr>
  </property>
  <property fmtid="{D5CDD505-2E9C-101B-9397-08002B2CF9AE}" pid="18" name="DM_PRECEDENT">
    <vt:lpwstr>GEN1001.dotx</vt:lpwstr>
  </property>
  <property fmtid="{D5CDD505-2E9C-101B-9397-08002B2CF9AE}" pid="19" name="DM_TASKID">
    <vt:i4>0</vt:i4>
  </property>
  <property fmtid="{D5CDD505-2E9C-101B-9397-08002B2CF9AE}" pid="20" name="DM_VERSION">
    <vt:i4>1</vt:i4>
  </property>
  <property fmtid="{D5CDD505-2E9C-101B-9397-08002B2CF9AE}" pid="21" name="DM_YEAR">
    <vt:lpwstr>2024</vt:lpwstr>
  </property>
  <property fmtid="{D5CDD505-2E9C-101B-9397-08002B2CF9AE}" pid="22" name="LCLIENT">
    <vt:lpwstr>DUCD001</vt:lpwstr>
  </property>
  <property fmtid="{D5CDD505-2E9C-101B-9397-08002B2CF9AE}" pid="23" name="LDESC">
    <vt:lpwstr>Letter to client Blank</vt:lpwstr>
  </property>
  <property fmtid="{D5CDD505-2E9C-101B-9397-08002B2CF9AE}" pid="24" name="LMATTER">
    <vt:lpwstr>311259</vt:lpwstr>
  </property>
  <property fmtid="{D5CDD505-2E9C-101B-9397-08002B2CF9AE}" pid="25" name="TASKID">
    <vt:i4>0</vt:i4>
  </property>
  <property fmtid="{D5CDD505-2E9C-101B-9397-08002B2CF9AE}" pid="26" name="WORDLINK_BUILD">
    <vt:lpwstr>18</vt:lpwstr>
  </property>
  <property fmtid="{D5CDD505-2E9C-101B-9397-08002B2CF9AE}" pid="27" name="WORDLINK_SCRIPTSESSIONID">
    <vt:lpwstr>15392472</vt:lpwstr>
  </property>
  <property fmtid="{D5CDD505-2E9C-101B-9397-08002B2CF9AE}" pid="28" name="WORDLINK_SESSIONNET">
    <vt:lpwstr>NO</vt:lpwstr>
  </property>
  <property fmtid="{D5CDD505-2E9C-101B-9397-08002B2CF9AE}" pid="29" name="WORDLINK_SESSIONSERVER">
    <vt:lpwstr>192.168.0.217:1521/orcl</vt:lpwstr>
  </property>
  <property fmtid="{D5CDD505-2E9C-101B-9397-08002B2CF9AE}" pid="30" name="WORDLINK_SESSIONUSERNAME">
    <vt:lpwstr>ATB_XP</vt:lpwstr>
  </property>
  <property fmtid="{D5CDD505-2E9C-101B-9397-08002B2CF9AE}" pid="31" name="WORDLINK_TEMPDOCUMENT">
    <vt:lpwstr>ATB_XP</vt:lpwstr>
  </property>
  <property fmtid="{D5CDD505-2E9C-101B-9397-08002B2CF9AE}" pid="32" name="WORDLINK_VERSION">
    <vt:lpwstr>12.0.0</vt:lpwstr>
  </property>
  <property fmtid="{D5CDD505-2E9C-101B-9397-08002B2CF9AE}" pid="33" name="ContentTypeId">
    <vt:lpwstr>0x010100C738807271CB0C428294AC1736B678C7</vt:lpwstr>
  </property>
  <property fmtid="{D5CDD505-2E9C-101B-9397-08002B2CF9AE}" pid="34" name="SharedoTemplateId__0">
    <vt:lpwstr>suplc1031</vt:lpwstr>
  </property>
  <property fmtid="{D5CDD505-2E9C-101B-9397-08002B2CF9AE}" pid="35" name="MediaServiceImageTags">
    <vt:lpwstr/>
  </property>
</Properties>
</file>